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EF55C" w14:textId="77777777" w:rsidR="0074774D" w:rsidRDefault="0074774D">
      <w:pPr>
        <w:ind w:left="0"/>
        <w:jc w:val="center"/>
        <w:rPr>
          <w:rFonts w:ascii=".VnArialH" w:hAnsi=".VnArialH" w:cs=".VnArialH"/>
        </w:rPr>
      </w:pPr>
      <w:bookmarkStart w:id="0" w:name="_Toc465677962"/>
      <w:bookmarkStart w:id="1" w:name="_Toc467738734"/>
    </w:p>
    <w:p w14:paraId="06A776EF" w14:textId="77777777" w:rsidR="0074774D" w:rsidRDefault="0074774D"/>
    <w:p w14:paraId="618A5E41" w14:textId="77777777" w:rsidR="0074774D" w:rsidRDefault="0074774D"/>
    <w:p w14:paraId="144EBCA2" w14:textId="77777777" w:rsidR="0074774D" w:rsidRDefault="0074774D"/>
    <w:p w14:paraId="2BA73E3D" w14:textId="77777777" w:rsidR="0074774D" w:rsidRDefault="0074774D"/>
    <w:p w14:paraId="4A0B6428" w14:textId="77777777" w:rsidR="0074774D" w:rsidRDefault="0074774D"/>
    <w:p w14:paraId="320E1CA3" w14:textId="77777777" w:rsidR="0074774D" w:rsidRDefault="0074774D"/>
    <w:p w14:paraId="626D6557" w14:textId="77777777" w:rsidR="0074774D" w:rsidRDefault="0074774D"/>
    <w:p w14:paraId="19D5A96D" w14:textId="77777777" w:rsidR="0074774D" w:rsidRDefault="007A4EF5">
      <w:pPr>
        <w:pStyle w:val="HeadingBig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>DATE TIME CHECKER</w:t>
      </w:r>
    </w:p>
    <w:p w14:paraId="34D186E0" w14:textId="77777777" w:rsidR="0074774D" w:rsidRDefault="0074774D">
      <w:pPr>
        <w:pStyle w:val="HeadingBig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>User Requirement</w:t>
      </w:r>
    </w:p>
    <w:p w14:paraId="653015C4" w14:textId="77777777" w:rsidR="0074774D" w:rsidRDefault="0074774D"/>
    <w:p w14:paraId="00BFEA9B" w14:textId="77777777" w:rsidR="0074774D" w:rsidRDefault="0074774D">
      <w:pPr>
        <w:pStyle w:val="NormalCaption"/>
        <w:jc w:val="center"/>
      </w:pPr>
      <w:r>
        <w:t xml:space="preserve">Project Code: </w:t>
      </w:r>
      <w:r w:rsidR="00957A71">
        <w:t>FU-SWT</w:t>
      </w:r>
    </w:p>
    <w:p w14:paraId="5D97ED16" w14:textId="77777777" w:rsidR="0074774D" w:rsidRDefault="0074774D">
      <w:pPr>
        <w:pStyle w:val="NormalCaption"/>
        <w:jc w:val="center"/>
      </w:pPr>
      <w:r>
        <w:t xml:space="preserve">Document Code: </w:t>
      </w:r>
      <w:r w:rsidR="007A4EF5">
        <w:t>URD-</w:t>
      </w:r>
      <w:r w:rsidR="00957A71">
        <w:t>FU</w:t>
      </w:r>
      <w:r w:rsidR="007A4EF5">
        <w:t>-</w:t>
      </w:r>
      <w:r w:rsidR="00957A71">
        <w:t>SWT</w:t>
      </w:r>
      <w:r w:rsidR="007A4EF5">
        <w:t>– v&lt;0.1</w:t>
      </w:r>
      <w:r>
        <w:t>&gt;</w:t>
      </w:r>
    </w:p>
    <w:p w14:paraId="286F485A" w14:textId="77777777" w:rsidR="0074774D" w:rsidRDefault="0074774D"/>
    <w:p w14:paraId="50375E17" w14:textId="77777777" w:rsidR="0074774D" w:rsidRDefault="0074774D"/>
    <w:p w14:paraId="77217770" w14:textId="77777777" w:rsidR="0074774D" w:rsidRDefault="0074774D"/>
    <w:p w14:paraId="59EFF0C8" w14:textId="77777777" w:rsidR="0074774D" w:rsidRDefault="0074774D"/>
    <w:p w14:paraId="64F5147A" w14:textId="77777777" w:rsidR="0074774D" w:rsidRDefault="0074774D"/>
    <w:p w14:paraId="291F74C6" w14:textId="77777777" w:rsidR="0074774D" w:rsidRDefault="0074774D"/>
    <w:p w14:paraId="36CF8B59" w14:textId="77777777" w:rsidR="0074774D" w:rsidRDefault="0074774D"/>
    <w:p w14:paraId="5321B0BE" w14:textId="77777777" w:rsidR="0074774D" w:rsidRDefault="0074774D"/>
    <w:p w14:paraId="4E8659F1" w14:textId="77777777" w:rsidR="0074774D" w:rsidRDefault="0074774D">
      <w:pPr>
        <w:ind w:left="0"/>
        <w:jc w:val="center"/>
        <w:rPr>
          <w:b/>
          <w:bCs/>
        </w:rPr>
      </w:pPr>
    </w:p>
    <w:p w14:paraId="13354221" w14:textId="77777777" w:rsidR="0074774D" w:rsidRDefault="0074774D">
      <w:pPr>
        <w:pStyle w:val="NormalH"/>
      </w:pPr>
      <w:r>
        <w:lastRenderedPageBreak/>
        <w:t>Record of change</w:t>
      </w:r>
    </w:p>
    <w:p w14:paraId="7D369BB7" w14:textId="77777777" w:rsidR="0074774D" w:rsidRDefault="0074774D">
      <w:pPr>
        <w:pStyle w:val="NormalTB"/>
        <w:widowControl w:val="0"/>
        <w:spacing w:before="120"/>
        <w:rPr>
          <w:color w:val="003400"/>
          <w:sz w:val="24"/>
          <w:szCs w:val="24"/>
        </w:rPr>
      </w:pPr>
    </w:p>
    <w:p w14:paraId="3300B05F" w14:textId="77777777" w:rsidR="0074774D" w:rsidRDefault="0074774D">
      <w:r>
        <w:t>*A - Added M - Modified D - Deleted</w:t>
      </w:r>
    </w:p>
    <w:tbl>
      <w:tblPr>
        <w:tblW w:w="873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890"/>
        <w:gridCol w:w="858"/>
        <w:gridCol w:w="4002"/>
        <w:gridCol w:w="900"/>
      </w:tblGrid>
      <w:tr w:rsidR="0074774D" w14:paraId="1C113504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C7AEDC6" w14:textId="77777777" w:rsidR="0074774D" w:rsidRDefault="0074774D">
            <w:pPr>
              <w:pStyle w:val="HeadingLv1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5300A6C9" w14:textId="77777777" w:rsidR="0074774D" w:rsidRDefault="0074774D">
            <w:pPr>
              <w:pStyle w:val="HeadingLv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Changed Items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5B0B4F66" w14:textId="77777777"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A*</w:t>
            </w:r>
            <w:r>
              <w:rPr>
                <w:b/>
                <w:bCs/>
                <w:sz w:val="18"/>
                <w:szCs w:val="18"/>
              </w:rPr>
              <w:br/>
              <w:t>M, D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5BF1E8D9" w14:textId="77777777"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Change 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6A7EC324" w14:textId="77777777"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New Version</w:t>
            </w:r>
          </w:p>
        </w:tc>
      </w:tr>
      <w:tr w:rsidR="0074774D" w14:paraId="79079C4B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945F" w14:textId="77777777" w:rsidR="0074774D" w:rsidRDefault="007A4EF5">
            <w:pPr>
              <w:pStyle w:val="Bang"/>
            </w:pPr>
            <w:r>
              <w:t>16-6-2010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EA03" w14:textId="77777777" w:rsidR="0074774D" w:rsidRDefault="007A4EF5">
            <w:pPr>
              <w:pStyle w:val="Bang"/>
            </w:pPr>
            <w:r>
              <w:t>New document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4557" w14:textId="77777777" w:rsidR="0074774D" w:rsidRDefault="007A4EF5">
            <w:pPr>
              <w:pStyle w:val="Bang"/>
            </w:pPr>
            <w:r>
              <w:t>A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E2AF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49BC" w14:textId="77777777" w:rsidR="0074774D" w:rsidRDefault="007A4EF5">
            <w:pPr>
              <w:pStyle w:val="Bang"/>
            </w:pPr>
            <w:r>
              <w:t>0.1</w:t>
            </w:r>
          </w:p>
        </w:tc>
      </w:tr>
      <w:tr w:rsidR="0074774D" w14:paraId="6BFBC967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1C6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5B65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E996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0CAA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A230" w14:textId="77777777" w:rsidR="0074774D" w:rsidRDefault="0074774D">
            <w:pPr>
              <w:pStyle w:val="Bang"/>
            </w:pPr>
          </w:p>
        </w:tc>
      </w:tr>
      <w:tr w:rsidR="0074774D" w14:paraId="46B39176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5693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1D71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624D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ED2D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C2F3" w14:textId="77777777" w:rsidR="0074774D" w:rsidRDefault="0074774D">
            <w:pPr>
              <w:pStyle w:val="Bang"/>
            </w:pPr>
          </w:p>
        </w:tc>
      </w:tr>
      <w:tr w:rsidR="0074774D" w14:paraId="3BD8F4FB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23A6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7D0F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75B4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3848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D57" w14:textId="77777777" w:rsidR="0074774D" w:rsidRDefault="0074774D">
            <w:pPr>
              <w:pStyle w:val="Bang"/>
            </w:pPr>
          </w:p>
        </w:tc>
      </w:tr>
      <w:tr w:rsidR="0074774D" w14:paraId="542FB2F0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1D20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033B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C786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3865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56ED" w14:textId="77777777" w:rsidR="0074774D" w:rsidRDefault="0074774D">
            <w:pPr>
              <w:pStyle w:val="Bang"/>
            </w:pPr>
          </w:p>
        </w:tc>
      </w:tr>
      <w:tr w:rsidR="0074774D" w14:paraId="70BEB22C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9028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28BE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F589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73EA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E79" w14:textId="77777777" w:rsidR="0074774D" w:rsidRDefault="0074774D">
            <w:pPr>
              <w:pStyle w:val="Bang"/>
            </w:pPr>
          </w:p>
        </w:tc>
      </w:tr>
      <w:tr w:rsidR="0074774D" w14:paraId="403F57C5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475B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542F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7F05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A4AE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7416" w14:textId="77777777" w:rsidR="0074774D" w:rsidRDefault="0074774D">
            <w:pPr>
              <w:pStyle w:val="Bang"/>
            </w:pPr>
          </w:p>
        </w:tc>
      </w:tr>
      <w:tr w:rsidR="0074774D" w14:paraId="2B212DC2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EA12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95A5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C45E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136D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2F2A" w14:textId="77777777" w:rsidR="0074774D" w:rsidRDefault="0074774D">
            <w:pPr>
              <w:pStyle w:val="Bang"/>
            </w:pPr>
          </w:p>
        </w:tc>
      </w:tr>
      <w:tr w:rsidR="0074774D" w14:paraId="17733D60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A9A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F898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A01B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1131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2F10" w14:textId="77777777" w:rsidR="0074774D" w:rsidRDefault="0074774D">
            <w:pPr>
              <w:pStyle w:val="Bang"/>
            </w:pPr>
          </w:p>
        </w:tc>
      </w:tr>
      <w:tr w:rsidR="0074774D" w14:paraId="22FB9EB1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4712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440B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5747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0D3F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E42F" w14:textId="77777777" w:rsidR="0074774D" w:rsidRDefault="0074774D">
            <w:pPr>
              <w:pStyle w:val="Bang"/>
            </w:pPr>
          </w:p>
        </w:tc>
      </w:tr>
      <w:tr w:rsidR="0074774D" w14:paraId="5FD98109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A7F2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B8DE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0135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F896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8462" w14:textId="77777777" w:rsidR="0074774D" w:rsidRDefault="0074774D">
            <w:pPr>
              <w:pStyle w:val="Bang"/>
            </w:pPr>
          </w:p>
        </w:tc>
      </w:tr>
      <w:tr w:rsidR="0074774D" w14:paraId="0997FF92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2384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525A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008A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90AA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9E33" w14:textId="77777777" w:rsidR="0074774D" w:rsidRDefault="0074774D">
            <w:pPr>
              <w:pStyle w:val="Bang"/>
            </w:pPr>
          </w:p>
        </w:tc>
      </w:tr>
      <w:tr w:rsidR="0074774D" w14:paraId="187CED3D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2CE0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66FE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DB09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464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4738" w14:textId="77777777" w:rsidR="0074774D" w:rsidRDefault="0074774D">
            <w:pPr>
              <w:pStyle w:val="Bang"/>
            </w:pPr>
          </w:p>
        </w:tc>
      </w:tr>
      <w:tr w:rsidR="0074774D" w14:paraId="3B8151E5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08FB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48E1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D112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5C02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829A" w14:textId="77777777" w:rsidR="0074774D" w:rsidRDefault="0074774D">
            <w:pPr>
              <w:pStyle w:val="Bang"/>
            </w:pPr>
          </w:p>
        </w:tc>
      </w:tr>
      <w:tr w:rsidR="0074774D" w14:paraId="3F2454A9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9315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851E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865F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C65F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1EE0" w14:textId="77777777" w:rsidR="0074774D" w:rsidRDefault="0074774D">
            <w:pPr>
              <w:pStyle w:val="Bang"/>
            </w:pPr>
          </w:p>
        </w:tc>
      </w:tr>
      <w:tr w:rsidR="0074774D" w14:paraId="7EF57DEC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B6B3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F307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3314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5071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F883" w14:textId="77777777" w:rsidR="0074774D" w:rsidRDefault="0074774D">
            <w:pPr>
              <w:pStyle w:val="Bang"/>
            </w:pPr>
          </w:p>
        </w:tc>
      </w:tr>
      <w:tr w:rsidR="0074774D" w14:paraId="641B3907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B9C0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CDB2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026D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E47F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87E5" w14:textId="77777777" w:rsidR="0074774D" w:rsidRDefault="0074774D">
            <w:pPr>
              <w:pStyle w:val="Bang"/>
            </w:pPr>
          </w:p>
        </w:tc>
      </w:tr>
      <w:tr w:rsidR="0074774D" w14:paraId="3BCAB514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9D69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6CC8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11DD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49FD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4EBF" w14:textId="77777777" w:rsidR="0074774D" w:rsidRDefault="0074774D">
            <w:pPr>
              <w:pStyle w:val="Bang"/>
            </w:pPr>
          </w:p>
        </w:tc>
      </w:tr>
      <w:tr w:rsidR="0074774D" w14:paraId="4F21B8D7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82E0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B792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40F7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3758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F4D" w14:textId="77777777" w:rsidR="0074774D" w:rsidRDefault="0074774D">
            <w:pPr>
              <w:pStyle w:val="Bang"/>
            </w:pPr>
          </w:p>
        </w:tc>
      </w:tr>
      <w:tr w:rsidR="0074774D" w14:paraId="6E50A4A5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EEF7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51EB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9C8E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DAEA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0911" w14:textId="77777777" w:rsidR="0074774D" w:rsidRDefault="0074774D">
            <w:pPr>
              <w:pStyle w:val="Bang"/>
            </w:pPr>
          </w:p>
        </w:tc>
      </w:tr>
      <w:tr w:rsidR="0074774D" w14:paraId="2E7805E1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351F" w14:textId="77777777"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9E63" w14:textId="77777777"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F151" w14:textId="77777777"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707E" w14:textId="77777777"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50DC" w14:textId="77777777" w:rsidR="0074774D" w:rsidRDefault="0074774D">
            <w:pPr>
              <w:pStyle w:val="Bang"/>
            </w:pPr>
          </w:p>
        </w:tc>
      </w:tr>
    </w:tbl>
    <w:p w14:paraId="4D864940" w14:textId="77777777" w:rsidR="0074774D" w:rsidRDefault="0074774D">
      <w:pPr>
        <w:pStyle w:val="NormalH"/>
      </w:pPr>
      <w:r>
        <w:lastRenderedPageBreak/>
        <w:t>SIGNATURE PAGE</w:t>
      </w:r>
    </w:p>
    <w:p w14:paraId="33B50527" w14:textId="77777777" w:rsidR="0074774D" w:rsidRDefault="0074774D"/>
    <w:p w14:paraId="42936808" w14:textId="77777777" w:rsidR="0074774D" w:rsidRDefault="0074774D"/>
    <w:p w14:paraId="2C0AE3F5" w14:textId="77777777" w:rsidR="0074774D" w:rsidRDefault="0074774D"/>
    <w:p w14:paraId="38D7FACE" w14:textId="77777777" w:rsidR="0074774D" w:rsidRDefault="0074774D">
      <w:pPr>
        <w:ind w:left="0" w:firstLine="720"/>
      </w:pPr>
      <w:r>
        <w:t>ORIGINATOR: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0BD91A5" w14:textId="77777777" w:rsidR="0074774D" w:rsidRDefault="0074774D">
      <w:r>
        <w:tab/>
      </w:r>
      <w:r>
        <w:tab/>
      </w:r>
      <w:r>
        <w:tab/>
        <w:t>Name, Title</w:t>
      </w:r>
      <w:r>
        <w:tab/>
      </w:r>
      <w:r>
        <w:tab/>
      </w:r>
      <w:r>
        <w:tab/>
        <w:t>Date</w:t>
      </w:r>
    </w:p>
    <w:p w14:paraId="1389347F" w14:textId="77777777" w:rsidR="0074774D" w:rsidRDefault="0074774D">
      <w:r>
        <w:tab/>
      </w:r>
      <w:r>
        <w:tab/>
      </w:r>
    </w:p>
    <w:p w14:paraId="11AF9F8A" w14:textId="77777777" w:rsidR="0074774D" w:rsidRDefault="0074774D"/>
    <w:p w14:paraId="19883BD7" w14:textId="77777777" w:rsidR="0074774D" w:rsidRDefault="0074774D"/>
    <w:p w14:paraId="1A6C5E41" w14:textId="77777777" w:rsidR="0074774D" w:rsidRDefault="0074774D">
      <w:pPr>
        <w:ind w:left="0" w:firstLine="720"/>
      </w:pPr>
      <w:r>
        <w:t>REVIEWERS: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68B177" w14:textId="77777777"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14:paraId="2D6CF182" w14:textId="77777777" w:rsidR="0074774D" w:rsidRDefault="0074774D">
      <w:r>
        <w:tab/>
      </w:r>
      <w:r>
        <w:tab/>
      </w:r>
    </w:p>
    <w:p w14:paraId="4779C272" w14:textId="77777777" w:rsidR="0074774D" w:rsidRDefault="0074774D"/>
    <w:p w14:paraId="25256E6D" w14:textId="77777777" w:rsidR="0074774D" w:rsidRDefault="0074774D"/>
    <w:p w14:paraId="280A0B5D" w14:textId="77777777" w:rsidR="0074774D" w:rsidRDefault="0074774D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462B85E" w14:textId="77777777"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14:paraId="7A47AFDB" w14:textId="77777777" w:rsidR="0074774D" w:rsidRDefault="0074774D">
      <w:r>
        <w:tab/>
      </w:r>
      <w:r>
        <w:tab/>
      </w:r>
    </w:p>
    <w:p w14:paraId="2B32703A" w14:textId="77777777" w:rsidR="0074774D" w:rsidRDefault="0074774D"/>
    <w:p w14:paraId="49082AB9" w14:textId="77777777" w:rsidR="0074774D" w:rsidRDefault="0074774D"/>
    <w:p w14:paraId="595BEA40" w14:textId="77777777" w:rsidR="0074774D" w:rsidRDefault="0074774D">
      <w:pPr>
        <w:ind w:left="0" w:firstLine="720"/>
      </w:pPr>
      <w:r>
        <w:t>APPROVAL: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367A6F" w14:textId="77777777"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14:paraId="6303BE5A" w14:textId="77777777" w:rsidR="0074774D" w:rsidRDefault="0074774D">
      <w:pPr>
        <w:pStyle w:val="NormalH"/>
        <w:rPr>
          <w:lang w:val="en-GB"/>
        </w:rPr>
      </w:pPr>
      <w:r>
        <w:lastRenderedPageBreak/>
        <w:t>TABLE OF CONTENTS</w:t>
      </w:r>
    </w:p>
    <w:p w14:paraId="21AA6E38" w14:textId="77777777" w:rsidR="006E24E2" w:rsidRDefault="00AC51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rPr>
          <w:b w:val="0"/>
          <w:bCs w:val="0"/>
          <w:lang w:val="en-GB"/>
        </w:rPr>
        <w:fldChar w:fldCharType="begin"/>
      </w:r>
      <w:r w:rsidR="0074774D">
        <w:rPr>
          <w:b w:val="0"/>
          <w:bCs w:val="0"/>
          <w:lang w:val="en-GB"/>
        </w:rPr>
        <w:instrText xml:space="preserve"> TOC \o "1-2" \h \z </w:instrText>
      </w:r>
      <w:r>
        <w:rPr>
          <w:b w:val="0"/>
          <w:bCs w:val="0"/>
          <w:lang w:val="en-GB"/>
        </w:rPr>
        <w:fldChar w:fldCharType="separate"/>
      </w:r>
      <w:hyperlink w:anchor="_Toc264540526" w:history="1">
        <w:r w:rsidR="006E24E2" w:rsidRPr="00F3608D">
          <w:rPr>
            <w:rStyle w:val="Hyperlink"/>
          </w:rPr>
          <w:t>1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INTRODUCTION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_Toc264540526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14:paraId="225326EC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7" w:history="1">
        <w:r w:rsidR="006E24E2" w:rsidRPr="00F3608D">
          <w:rPr>
            <w:rStyle w:val="Hyperlink"/>
          </w:rPr>
          <w:t>1.1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Purpose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_Toc264540527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14:paraId="6B08F7A2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8" w:history="1">
        <w:r w:rsidR="006E24E2" w:rsidRPr="00F3608D">
          <w:rPr>
            <w:rStyle w:val="Hyperlink"/>
          </w:rPr>
          <w:t>1.2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Scope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_Toc264540528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14:paraId="52110221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9" w:history="1">
        <w:r w:rsidR="006E24E2" w:rsidRPr="00F3608D">
          <w:rPr>
            <w:rStyle w:val="Hyperlink"/>
          </w:rPr>
          <w:t>1.3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Definitions, acronyms and abbreviations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_Toc264540529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14:paraId="718B84A0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0" w:history="1">
        <w:r w:rsidR="006E24E2" w:rsidRPr="00F3608D">
          <w:rPr>
            <w:rStyle w:val="Hyperlink"/>
          </w:rPr>
          <w:t>1.4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References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_Toc264540530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6</w:t>
        </w:r>
        <w:r w:rsidR="006E24E2">
          <w:rPr>
            <w:webHidden/>
          </w:rPr>
          <w:fldChar w:fldCharType="end"/>
        </w:r>
      </w:hyperlink>
    </w:p>
    <w:p w14:paraId="106BE9C3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1" w:history="1">
        <w:r w:rsidR="006E24E2" w:rsidRPr="00F3608D">
          <w:rPr>
            <w:rStyle w:val="Hyperlink"/>
          </w:rPr>
          <w:t>1.5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Overview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_Toc264540531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6</w:t>
        </w:r>
        <w:r w:rsidR="006E24E2">
          <w:rPr>
            <w:webHidden/>
          </w:rPr>
          <w:fldChar w:fldCharType="end"/>
        </w:r>
      </w:hyperlink>
    </w:p>
    <w:p w14:paraId="16F3863B" w14:textId="77777777" w:rsidR="006E24E2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2" w:history="1">
        <w:r w:rsidR="006E24E2" w:rsidRPr="00F3608D">
          <w:rPr>
            <w:rStyle w:val="Hyperlink"/>
          </w:rPr>
          <w:t>2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FUNCTIONALITY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_Toc264540532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7</w:t>
        </w:r>
        <w:r w:rsidR="006E24E2">
          <w:rPr>
            <w:webHidden/>
          </w:rPr>
          <w:fldChar w:fldCharType="end"/>
        </w:r>
      </w:hyperlink>
    </w:p>
    <w:p w14:paraId="1771353E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3" w:history="1">
        <w:r w:rsidR="006E24E2" w:rsidRPr="00F3608D">
          <w:rPr>
            <w:rStyle w:val="Hyperlink"/>
          </w:rPr>
          <w:t>2.1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User Interface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_Toc264540533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7</w:t>
        </w:r>
        <w:r w:rsidR="006E24E2">
          <w:rPr>
            <w:webHidden/>
          </w:rPr>
          <w:fldChar w:fldCharType="end"/>
        </w:r>
      </w:hyperlink>
    </w:p>
    <w:p w14:paraId="6D143AA7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4" w:history="1">
        <w:r w:rsidR="006E24E2" w:rsidRPr="00F3608D">
          <w:rPr>
            <w:rStyle w:val="Hyperlink"/>
          </w:rPr>
          <w:t>2.2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“Close” function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_Toc264540534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7</w:t>
        </w:r>
        <w:r w:rsidR="006E24E2">
          <w:rPr>
            <w:webHidden/>
          </w:rPr>
          <w:fldChar w:fldCharType="end"/>
        </w:r>
      </w:hyperlink>
    </w:p>
    <w:p w14:paraId="3C1AFC2C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5" w:history="1">
        <w:r w:rsidR="006E24E2" w:rsidRPr="00F3608D">
          <w:rPr>
            <w:rStyle w:val="Hyperlink"/>
          </w:rPr>
          <w:t>2.3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“Clear” function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_Toc264540535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8</w:t>
        </w:r>
        <w:r w:rsidR="006E24E2">
          <w:rPr>
            <w:webHidden/>
          </w:rPr>
          <w:fldChar w:fldCharType="end"/>
        </w:r>
      </w:hyperlink>
    </w:p>
    <w:p w14:paraId="72490636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6" w:history="1">
        <w:r w:rsidR="006E24E2" w:rsidRPr="00F3608D">
          <w:rPr>
            <w:rStyle w:val="Hyperlink"/>
          </w:rPr>
          <w:t>2.4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Check Date Time function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_Toc264540536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8</w:t>
        </w:r>
        <w:r w:rsidR="006E24E2">
          <w:rPr>
            <w:webHidden/>
          </w:rPr>
          <w:fldChar w:fldCharType="end"/>
        </w:r>
      </w:hyperlink>
    </w:p>
    <w:p w14:paraId="76804AD6" w14:textId="77777777" w:rsidR="006E24E2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7" w:history="1">
        <w:r w:rsidR="006E24E2" w:rsidRPr="00F3608D">
          <w:rPr>
            <w:rStyle w:val="Hyperlink"/>
          </w:rPr>
          <w:t>3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REABILITY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_Toc264540537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12</w:t>
        </w:r>
        <w:r w:rsidR="006E24E2">
          <w:rPr>
            <w:webHidden/>
          </w:rPr>
          <w:fldChar w:fldCharType="end"/>
        </w:r>
      </w:hyperlink>
    </w:p>
    <w:p w14:paraId="32C3F272" w14:textId="77777777" w:rsidR="006E24E2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8" w:history="1">
        <w:r w:rsidR="006E24E2" w:rsidRPr="00F3608D">
          <w:rPr>
            <w:rStyle w:val="Hyperlink"/>
          </w:rPr>
          <w:t>4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PERFOMANCE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_Toc264540538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13</w:t>
        </w:r>
        <w:r w:rsidR="006E24E2">
          <w:rPr>
            <w:webHidden/>
          </w:rPr>
          <w:fldChar w:fldCharType="end"/>
        </w:r>
      </w:hyperlink>
    </w:p>
    <w:p w14:paraId="2238DF40" w14:textId="77777777" w:rsidR="006E24E2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9" w:history="1">
        <w:r w:rsidR="006E24E2" w:rsidRPr="00F3608D">
          <w:rPr>
            <w:rStyle w:val="Hyperlink"/>
          </w:rPr>
          <w:t>5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TECHNOLOGY RULES AND LIMITATIONS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_Toc264540539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14</w:t>
        </w:r>
        <w:r w:rsidR="006E24E2">
          <w:rPr>
            <w:webHidden/>
          </w:rPr>
          <w:fldChar w:fldCharType="end"/>
        </w:r>
      </w:hyperlink>
    </w:p>
    <w:p w14:paraId="7AD959F0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0" w:history="1">
        <w:r w:rsidR="006E24E2" w:rsidRPr="00F3608D">
          <w:rPr>
            <w:rStyle w:val="Hyperlink"/>
          </w:rPr>
          <w:t>5.1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Running Environment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_Toc264540540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14</w:t>
        </w:r>
        <w:r w:rsidR="006E24E2">
          <w:rPr>
            <w:webHidden/>
          </w:rPr>
          <w:fldChar w:fldCharType="end"/>
        </w:r>
      </w:hyperlink>
    </w:p>
    <w:p w14:paraId="7F5C3529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1" w:history="1">
        <w:r w:rsidR="006E24E2" w:rsidRPr="00F3608D">
          <w:rPr>
            <w:rStyle w:val="Hyperlink"/>
          </w:rPr>
          <w:t>5.2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Development Environment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_Toc264540541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14</w:t>
        </w:r>
        <w:r w:rsidR="006E24E2">
          <w:rPr>
            <w:webHidden/>
          </w:rPr>
          <w:fldChar w:fldCharType="end"/>
        </w:r>
      </w:hyperlink>
    </w:p>
    <w:p w14:paraId="0F70522B" w14:textId="77777777" w:rsidR="006E24E2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2" w:history="1">
        <w:r w:rsidR="006E24E2" w:rsidRPr="00F3608D">
          <w:rPr>
            <w:rStyle w:val="Hyperlink"/>
          </w:rPr>
          <w:t>5.3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Hardware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_Toc264540542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14</w:t>
        </w:r>
        <w:r w:rsidR="006E24E2">
          <w:rPr>
            <w:webHidden/>
          </w:rPr>
          <w:fldChar w:fldCharType="end"/>
        </w:r>
      </w:hyperlink>
    </w:p>
    <w:p w14:paraId="630D013A" w14:textId="77777777" w:rsidR="0074774D" w:rsidRDefault="00AC510F">
      <w:r>
        <w:rPr>
          <w:b/>
          <w:bCs/>
          <w:lang w:val="en-GB"/>
        </w:rPr>
        <w:fldChar w:fldCharType="end"/>
      </w:r>
    </w:p>
    <w:p w14:paraId="04F50476" w14:textId="77777777" w:rsidR="0074774D" w:rsidRDefault="0074774D">
      <w:pPr>
        <w:sectPr w:rsidR="0074774D">
          <w:headerReference w:type="default" r:id="rId8"/>
          <w:footerReference w:type="default" r:id="rId9"/>
          <w:type w:val="nextColumn"/>
          <w:pgSz w:w="11909" w:h="16834" w:code="9"/>
          <w:pgMar w:top="1440" w:right="1109" w:bottom="1440" w:left="1800" w:header="720" w:footer="720" w:gutter="0"/>
          <w:pgNumType w:start="1"/>
          <w:cols w:space="709"/>
          <w:titlePg/>
        </w:sectPr>
      </w:pPr>
    </w:p>
    <w:p w14:paraId="46B8D60B" w14:textId="77777777" w:rsidR="0074774D" w:rsidRDefault="0074774D">
      <w:pPr>
        <w:pStyle w:val="Heading1"/>
      </w:pPr>
      <w:bookmarkStart w:id="2" w:name="_Toc502027838"/>
      <w:bookmarkStart w:id="3" w:name="_Toc264540526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End w:id="0"/>
      <w:bookmarkEnd w:id="1"/>
      <w:r>
        <w:lastRenderedPageBreak/>
        <w:t>INTRODUCTION</w:t>
      </w:r>
      <w:bookmarkEnd w:id="2"/>
      <w:bookmarkEnd w:id="3"/>
    </w:p>
    <w:p w14:paraId="3BF84029" w14:textId="77777777" w:rsidR="0074774D" w:rsidRDefault="0074774D">
      <w:pPr>
        <w:pStyle w:val="Heading2"/>
      </w:pPr>
      <w:bookmarkStart w:id="10" w:name="_Toc484338387"/>
      <w:bookmarkStart w:id="11" w:name="_Toc484831306"/>
      <w:bookmarkStart w:id="12" w:name="_Toc502027839"/>
      <w:bookmarkStart w:id="13" w:name="_Toc264540527"/>
      <w:r>
        <w:t>Purpose</w:t>
      </w:r>
      <w:bookmarkEnd w:id="10"/>
      <w:bookmarkEnd w:id="11"/>
      <w:bookmarkEnd w:id="12"/>
      <w:bookmarkEnd w:id="13"/>
    </w:p>
    <w:p w14:paraId="3DC22868" w14:textId="77777777" w:rsidR="00192671" w:rsidRDefault="00192671">
      <w:r>
        <w:t xml:space="preserve">This URD describe the requirements of </w:t>
      </w:r>
      <w:proofErr w:type="spellStart"/>
      <w:r>
        <w:t>DateTimeChecker</w:t>
      </w:r>
      <w:proofErr w:type="spellEnd"/>
      <w:r>
        <w:t xml:space="preserve"> application. This document is used as a course material of Software Quality </w:t>
      </w:r>
      <w:r w:rsidR="00887458">
        <w:t>Assurance and Testing at FU.</w:t>
      </w:r>
    </w:p>
    <w:p w14:paraId="5C94EA82" w14:textId="77777777" w:rsidR="0074774D" w:rsidRDefault="0074774D">
      <w:pPr>
        <w:pStyle w:val="Heading2"/>
      </w:pPr>
      <w:bookmarkStart w:id="14" w:name="_Toc484338388"/>
      <w:bookmarkStart w:id="15" w:name="_Toc484831307"/>
      <w:bookmarkStart w:id="16" w:name="_Toc502027840"/>
      <w:bookmarkStart w:id="17" w:name="_Toc264540528"/>
      <w:r>
        <w:t>Scope</w:t>
      </w:r>
      <w:bookmarkEnd w:id="14"/>
      <w:bookmarkEnd w:id="15"/>
      <w:bookmarkEnd w:id="16"/>
      <w:bookmarkEnd w:id="17"/>
    </w:p>
    <w:p w14:paraId="57F55710" w14:textId="77777777" w:rsidR="00695E6A" w:rsidRDefault="00192671">
      <w:r>
        <w:t xml:space="preserve">We need an application, </w:t>
      </w:r>
      <w:proofErr w:type="spellStart"/>
      <w:r>
        <w:t>DateTimeChecker</w:t>
      </w:r>
      <w:proofErr w:type="spellEnd"/>
      <w:r>
        <w:t xml:space="preserve">, which can check whether the date time input is valid or not. </w:t>
      </w:r>
    </w:p>
    <w:p w14:paraId="7A19F8D8" w14:textId="77777777" w:rsidR="00695E6A" w:rsidRDefault="00695E6A" w:rsidP="00695E6A">
      <w:r>
        <w:t xml:space="preserve">The release product must have </w:t>
      </w:r>
      <w:proofErr w:type="gramStart"/>
      <w:r>
        <w:t>characterizes</w:t>
      </w:r>
      <w:proofErr w:type="gramEnd"/>
      <w:r>
        <w:t>:</w:t>
      </w:r>
    </w:p>
    <w:p w14:paraId="516C7639" w14:textId="77777777" w:rsidR="00695E6A" w:rsidRDefault="00695E6A" w:rsidP="00695E6A">
      <w:pPr>
        <w:numPr>
          <w:ilvl w:val="0"/>
          <w:numId w:val="6"/>
        </w:numPr>
      </w:pPr>
      <w:r>
        <w:t xml:space="preserve">Program is written with C# language </w:t>
      </w:r>
    </w:p>
    <w:p w14:paraId="49003702" w14:textId="77777777" w:rsidR="00695E6A" w:rsidRDefault="00192671" w:rsidP="00695E6A">
      <w:pPr>
        <w:numPr>
          <w:ilvl w:val="0"/>
          <w:numId w:val="6"/>
        </w:numPr>
      </w:pPr>
      <w:r>
        <w:t>The program will be run all Windows platform with .NET framework 2.0 or upper.</w:t>
      </w:r>
    </w:p>
    <w:p w14:paraId="284B1A73" w14:textId="77777777" w:rsidR="00695E6A" w:rsidRDefault="00695E6A" w:rsidP="00695E6A">
      <w:pPr>
        <w:numPr>
          <w:ilvl w:val="0"/>
          <w:numId w:val="6"/>
        </w:numPr>
      </w:pPr>
      <w:r>
        <w:t xml:space="preserve">Release product </w:t>
      </w:r>
      <w:proofErr w:type="gramStart"/>
      <w:r>
        <w:t>includes:</w:t>
      </w:r>
      <w:proofErr w:type="gramEnd"/>
      <w:r>
        <w:t xml:space="preserve"> source code , installation software, test cases and test report.</w:t>
      </w:r>
    </w:p>
    <w:p w14:paraId="644275A2" w14:textId="77777777" w:rsidR="00695E6A" w:rsidRDefault="00695E6A" w:rsidP="00695E6A">
      <w:pPr>
        <w:numPr>
          <w:ilvl w:val="0"/>
          <w:numId w:val="6"/>
        </w:numPr>
      </w:pPr>
      <w:r>
        <w:t>The user interface must be friendly and easy to use.</w:t>
      </w:r>
    </w:p>
    <w:p w14:paraId="64A7A91B" w14:textId="77777777" w:rsidR="00487EE2" w:rsidRDefault="00487EE2" w:rsidP="00695E6A">
      <w:pPr>
        <w:numPr>
          <w:ilvl w:val="0"/>
          <w:numId w:val="6"/>
        </w:numPr>
      </w:pPr>
      <w:r>
        <w:t>Source code follow the C# coding convention.</w:t>
      </w:r>
    </w:p>
    <w:p w14:paraId="0F0F682C" w14:textId="77777777" w:rsidR="00695E6A" w:rsidRDefault="00695E6A" w:rsidP="00695E6A">
      <w:pPr>
        <w:numPr>
          <w:ilvl w:val="0"/>
          <w:numId w:val="6"/>
        </w:numPr>
      </w:pPr>
      <w:r>
        <w:t>All functions must be tested.</w:t>
      </w:r>
    </w:p>
    <w:p w14:paraId="5D1C2105" w14:textId="77777777" w:rsidR="00695E6A" w:rsidRDefault="00695E6A" w:rsidP="00695E6A">
      <w:pPr>
        <w:numPr>
          <w:ilvl w:val="0"/>
          <w:numId w:val="6"/>
        </w:numPr>
      </w:pPr>
      <w:r>
        <w:t>Duration of project is 14 days.</w:t>
      </w:r>
    </w:p>
    <w:p w14:paraId="1B2BB022" w14:textId="77777777" w:rsidR="0074774D" w:rsidRDefault="0074774D">
      <w:pPr>
        <w:pStyle w:val="Heading2"/>
      </w:pPr>
      <w:bookmarkStart w:id="18" w:name="_Toc484338389"/>
      <w:bookmarkStart w:id="19" w:name="_Toc484831308"/>
      <w:bookmarkStart w:id="20" w:name="_Toc502027841"/>
      <w:bookmarkStart w:id="21" w:name="_Toc264540529"/>
      <w:r>
        <w:t>Definitions, acronyms and abbreviations</w:t>
      </w:r>
      <w:bookmarkEnd w:id="18"/>
      <w:bookmarkEnd w:id="19"/>
      <w:bookmarkEnd w:id="20"/>
      <w:bookmarkEnd w:id="21"/>
    </w:p>
    <w:tbl>
      <w:tblPr>
        <w:tblW w:w="800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1"/>
        <w:gridCol w:w="3051"/>
        <w:gridCol w:w="3916"/>
      </w:tblGrid>
      <w:tr w:rsidR="00695E6A" w14:paraId="0F28CF43" w14:textId="77777777" w:rsidTr="00845408">
        <w:trPr>
          <w:trHeight w:val="494"/>
        </w:trPr>
        <w:tc>
          <w:tcPr>
            <w:tcW w:w="1041" w:type="dxa"/>
            <w:shd w:val="clear" w:color="auto" w:fill="D99594" w:themeFill="accent2" w:themeFillTint="99"/>
          </w:tcPr>
          <w:p w14:paraId="7610D0BB" w14:textId="77777777" w:rsidR="00695E6A" w:rsidRPr="00695E6A" w:rsidRDefault="00695E6A" w:rsidP="00192C39">
            <w:pPr>
              <w:rPr>
                <w:b/>
              </w:rPr>
            </w:pPr>
            <w:bookmarkStart w:id="22" w:name="_Toc484338390"/>
            <w:bookmarkStart w:id="23" w:name="_Toc484831309"/>
            <w:bookmarkStart w:id="24" w:name="_Toc502027842"/>
            <w:r w:rsidRPr="00695E6A">
              <w:rPr>
                <w:b/>
              </w:rPr>
              <w:t>No</w:t>
            </w:r>
          </w:p>
        </w:tc>
        <w:tc>
          <w:tcPr>
            <w:tcW w:w="3051" w:type="dxa"/>
            <w:shd w:val="clear" w:color="auto" w:fill="D99594" w:themeFill="accent2" w:themeFillTint="99"/>
          </w:tcPr>
          <w:p w14:paraId="7E24819A" w14:textId="77777777" w:rsidR="00695E6A" w:rsidRDefault="00695E6A" w:rsidP="00192C39">
            <w:pPr>
              <w:rPr>
                <w:b/>
              </w:rPr>
            </w:pPr>
            <w:r>
              <w:rPr>
                <w:b/>
                <w:bCs/>
              </w:rPr>
              <w:t>Acronym/Abbreviation</w:t>
            </w:r>
          </w:p>
        </w:tc>
        <w:tc>
          <w:tcPr>
            <w:tcW w:w="3916" w:type="dxa"/>
            <w:shd w:val="clear" w:color="auto" w:fill="D99594" w:themeFill="accent2" w:themeFillTint="99"/>
          </w:tcPr>
          <w:p w14:paraId="598CF1E5" w14:textId="77777777" w:rsidR="00695E6A" w:rsidRDefault="00695E6A" w:rsidP="00192C39">
            <w:pPr>
              <w:pStyle w:val="NormalIndent"/>
              <w:tabs>
                <w:tab w:val="clear" w:pos="702"/>
                <w:tab w:val="clear" w:pos="1080"/>
              </w:tabs>
              <w:spacing w:line="240" w:lineRule="auto"/>
            </w:pPr>
            <w:r>
              <w:rPr>
                <w:b/>
                <w:bCs/>
              </w:rPr>
              <w:t>Description</w:t>
            </w:r>
          </w:p>
        </w:tc>
      </w:tr>
      <w:tr w:rsidR="00695E6A" w14:paraId="2E62919E" w14:textId="77777777" w:rsidTr="00845408">
        <w:trPr>
          <w:trHeight w:val="374"/>
        </w:trPr>
        <w:tc>
          <w:tcPr>
            <w:tcW w:w="1041" w:type="dxa"/>
          </w:tcPr>
          <w:p w14:paraId="2BA3F47D" w14:textId="77777777" w:rsidR="00695E6A" w:rsidRDefault="00695E6A" w:rsidP="00192C39">
            <w:r>
              <w:t>1</w:t>
            </w:r>
          </w:p>
        </w:tc>
        <w:tc>
          <w:tcPr>
            <w:tcW w:w="3051" w:type="dxa"/>
          </w:tcPr>
          <w:p w14:paraId="4BE72D43" w14:textId="77777777" w:rsidR="00695E6A" w:rsidRDefault="00695E6A" w:rsidP="00192C39">
            <w:pPr>
              <w:rPr>
                <w:b/>
              </w:rPr>
            </w:pPr>
            <w:r>
              <w:rPr>
                <w:b/>
              </w:rPr>
              <w:t>UDD</w:t>
            </w:r>
          </w:p>
        </w:tc>
        <w:tc>
          <w:tcPr>
            <w:tcW w:w="3916" w:type="dxa"/>
          </w:tcPr>
          <w:p w14:paraId="7EC0329C" w14:textId="77777777" w:rsidR="00695E6A" w:rsidRDefault="00695E6A" w:rsidP="00192C39">
            <w:r>
              <w:t>User Requirement Document</w:t>
            </w:r>
          </w:p>
        </w:tc>
      </w:tr>
      <w:tr w:rsidR="00695E6A" w14:paraId="487FD6FC" w14:textId="77777777" w:rsidTr="00845408">
        <w:trPr>
          <w:trHeight w:val="374"/>
        </w:trPr>
        <w:tc>
          <w:tcPr>
            <w:tcW w:w="1041" w:type="dxa"/>
          </w:tcPr>
          <w:p w14:paraId="1679397C" w14:textId="77777777" w:rsidR="00695E6A" w:rsidRDefault="00695E6A" w:rsidP="00192C39">
            <w:r>
              <w:t>2</w:t>
            </w:r>
          </w:p>
        </w:tc>
        <w:tc>
          <w:tcPr>
            <w:tcW w:w="3051" w:type="dxa"/>
          </w:tcPr>
          <w:p w14:paraId="439F10C7" w14:textId="77777777" w:rsidR="00695E6A" w:rsidRDefault="00695E6A" w:rsidP="00192C39">
            <w:pPr>
              <w:rPr>
                <w:b/>
              </w:rPr>
            </w:pPr>
            <w:r>
              <w:rPr>
                <w:b/>
              </w:rPr>
              <w:t>DTC</w:t>
            </w:r>
          </w:p>
        </w:tc>
        <w:tc>
          <w:tcPr>
            <w:tcW w:w="3916" w:type="dxa"/>
          </w:tcPr>
          <w:p w14:paraId="48538E1D" w14:textId="77777777" w:rsidR="00695E6A" w:rsidRDefault="00695E6A" w:rsidP="00192C39">
            <w:r>
              <w:t>Date Time Checker application</w:t>
            </w:r>
          </w:p>
        </w:tc>
      </w:tr>
      <w:tr w:rsidR="00695E6A" w14:paraId="02C9921B" w14:textId="77777777" w:rsidTr="00845408">
        <w:trPr>
          <w:trHeight w:val="623"/>
        </w:trPr>
        <w:tc>
          <w:tcPr>
            <w:tcW w:w="1041" w:type="dxa"/>
          </w:tcPr>
          <w:p w14:paraId="6B676353" w14:textId="77777777" w:rsidR="00695E6A" w:rsidRDefault="00845408" w:rsidP="00192C39">
            <w:r>
              <w:t>3</w:t>
            </w:r>
          </w:p>
        </w:tc>
        <w:tc>
          <w:tcPr>
            <w:tcW w:w="3051" w:type="dxa"/>
          </w:tcPr>
          <w:p w14:paraId="785A68ED" w14:textId="77777777" w:rsidR="00695E6A" w:rsidRDefault="00887458" w:rsidP="00192C39">
            <w:pPr>
              <w:rPr>
                <w:b/>
              </w:rPr>
            </w:pPr>
            <w:r>
              <w:rPr>
                <w:b/>
              </w:rPr>
              <w:t>FU</w:t>
            </w:r>
          </w:p>
        </w:tc>
        <w:tc>
          <w:tcPr>
            <w:tcW w:w="3916" w:type="dxa"/>
          </w:tcPr>
          <w:p w14:paraId="3F783D04" w14:textId="77777777" w:rsidR="00695E6A" w:rsidRDefault="00887458" w:rsidP="00192C39">
            <w:r>
              <w:t xml:space="preserve">FPT University </w:t>
            </w:r>
          </w:p>
        </w:tc>
      </w:tr>
    </w:tbl>
    <w:p w14:paraId="09F6CC83" w14:textId="77777777" w:rsidR="0074774D" w:rsidRDefault="0074774D">
      <w:pPr>
        <w:pStyle w:val="Heading2"/>
      </w:pPr>
      <w:bookmarkStart w:id="25" w:name="_Toc264540530"/>
      <w:r>
        <w:lastRenderedPageBreak/>
        <w:t>References</w:t>
      </w:r>
      <w:bookmarkEnd w:id="22"/>
      <w:bookmarkEnd w:id="23"/>
      <w:bookmarkEnd w:id="24"/>
      <w:bookmarkEnd w:id="25"/>
    </w:p>
    <w:p w14:paraId="5C1061A2" w14:textId="77777777" w:rsidR="0074774D" w:rsidRDefault="0074774D">
      <w:pPr>
        <w:pStyle w:val="Heading2"/>
      </w:pPr>
      <w:bookmarkStart w:id="26" w:name="_Toc484338391"/>
      <w:bookmarkStart w:id="27" w:name="_Toc484831310"/>
      <w:bookmarkStart w:id="28" w:name="_Toc502027843"/>
      <w:bookmarkStart w:id="29" w:name="_Toc264540531"/>
      <w:r>
        <w:t>Overview</w:t>
      </w:r>
      <w:bookmarkEnd w:id="26"/>
      <w:bookmarkEnd w:id="27"/>
      <w:bookmarkEnd w:id="28"/>
      <w:bookmarkEnd w:id="29"/>
    </w:p>
    <w:p w14:paraId="7B7E5C7B" w14:textId="77777777" w:rsidR="0074774D" w:rsidRDefault="00845408">
      <w:r>
        <w:t xml:space="preserve">In next sections, UDD will describe detail of each requirement of DTC. </w:t>
      </w:r>
      <w:r w:rsidR="00487EE2">
        <w:t>Requirements are</w:t>
      </w:r>
      <w:r>
        <w:t xml:space="preserve"> divided </w:t>
      </w:r>
      <w:proofErr w:type="gramStart"/>
      <w:r>
        <w:t>in to</w:t>
      </w:r>
      <w:proofErr w:type="gramEnd"/>
      <w:r>
        <w:t xml:space="preserve"> sub-categories:</w:t>
      </w:r>
    </w:p>
    <w:p w14:paraId="39AEC708" w14:textId="77777777" w:rsidR="00845408" w:rsidRDefault="00845408" w:rsidP="00845408">
      <w:pPr>
        <w:numPr>
          <w:ilvl w:val="0"/>
          <w:numId w:val="7"/>
        </w:numPr>
      </w:pPr>
      <w:r>
        <w:t>Functionality</w:t>
      </w:r>
    </w:p>
    <w:p w14:paraId="01164A90" w14:textId="77777777" w:rsidR="00845408" w:rsidRDefault="00845408" w:rsidP="00845408">
      <w:pPr>
        <w:numPr>
          <w:ilvl w:val="0"/>
          <w:numId w:val="7"/>
        </w:numPr>
      </w:pPr>
      <w:r>
        <w:t>Usability</w:t>
      </w:r>
    </w:p>
    <w:p w14:paraId="4F3722D2" w14:textId="77777777" w:rsidR="00845408" w:rsidRDefault="00845408" w:rsidP="00845408">
      <w:pPr>
        <w:numPr>
          <w:ilvl w:val="0"/>
          <w:numId w:val="7"/>
        </w:numPr>
      </w:pPr>
      <w:r>
        <w:t>Reliability</w:t>
      </w:r>
    </w:p>
    <w:p w14:paraId="113FA816" w14:textId="77777777" w:rsidR="00845408" w:rsidRDefault="00845408" w:rsidP="00845408">
      <w:pPr>
        <w:numPr>
          <w:ilvl w:val="0"/>
          <w:numId w:val="7"/>
        </w:numPr>
      </w:pPr>
      <w:r>
        <w:t>Performance</w:t>
      </w:r>
    </w:p>
    <w:p w14:paraId="5220121B" w14:textId="77777777" w:rsidR="00845408" w:rsidRDefault="00845408"/>
    <w:p w14:paraId="336385E7" w14:textId="77777777" w:rsidR="0074774D" w:rsidRDefault="0074774D">
      <w:pPr>
        <w:pStyle w:val="Heading1"/>
      </w:pPr>
      <w:bookmarkStart w:id="30" w:name="Functionality"/>
      <w:bookmarkStart w:id="31" w:name="_Toc484831311"/>
      <w:bookmarkStart w:id="32" w:name="_Toc502027844"/>
      <w:bookmarkStart w:id="33" w:name="_Toc264540532"/>
      <w:bookmarkEnd w:id="30"/>
      <w:r>
        <w:lastRenderedPageBreak/>
        <w:t>FUNCTIONALITY</w:t>
      </w:r>
      <w:bookmarkEnd w:id="31"/>
      <w:bookmarkEnd w:id="32"/>
      <w:bookmarkEnd w:id="33"/>
    </w:p>
    <w:p w14:paraId="0C14BE92" w14:textId="77777777" w:rsidR="0074774D" w:rsidRDefault="00AF7634">
      <w:pPr>
        <w:pStyle w:val="Heading2"/>
      </w:pPr>
      <w:bookmarkStart w:id="34" w:name="_Toc264540533"/>
      <w:r>
        <w:t>User Interface</w:t>
      </w:r>
      <w:bookmarkEnd w:id="34"/>
    </w:p>
    <w:p w14:paraId="12DF9DBD" w14:textId="77777777" w:rsidR="00F00E9E" w:rsidRDefault="004E1A5A" w:rsidP="007A4EF5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25E9A79A" wp14:editId="0FCF8D40">
            <wp:extent cx="3888105" cy="2981960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32611" w14:textId="77777777" w:rsidR="00F00E9E" w:rsidRDefault="00F00E9E" w:rsidP="007A4EF5">
      <w:pPr>
        <w:pStyle w:val="Caption"/>
        <w:jc w:val="center"/>
      </w:pPr>
      <w:r>
        <w:t xml:space="preserve">Figure </w:t>
      </w:r>
      <w:r w:rsidR="00D40C39">
        <w:fldChar w:fldCharType="begin"/>
      </w:r>
      <w:r w:rsidR="00D40C39">
        <w:instrText xml:space="preserve"> SEQ Figure \* ARABIC </w:instrText>
      </w:r>
      <w:r w:rsidR="00D40C39">
        <w:fldChar w:fldCharType="separate"/>
      </w:r>
      <w:r w:rsidR="006E24E2">
        <w:rPr>
          <w:noProof/>
        </w:rPr>
        <w:t>1</w:t>
      </w:r>
      <w:r w:rsidR="00D40C39">
        <w:rPr>
          <w:noProof/>
        </w:rPr>
        <w:fldChar w:fldCharType="end"/>
      </w:r>
      <w:r>
        <w:t>: Screen Layout of DTC</w:t>
      </w:r>
    </w:p>
    <w:p w14:paraId="1EC81BD1" w14:textId="77777777" w:rsidR="00F00E9E" w:rsidRDefault="00F00E9E" w:rsidP="00F00E9E">
      <w:pPr>
        <w:ind w:left="0"/>
      </w:pPr>
      <w:r>
        <w:t>Application must have the layout as figure 1:</w:t>
      </w:r>
    </w:p>
    <w:p w14:paraId="7DDFD8E5" w14:textId="77777777" w:rsidR="00F00E9E" w:rsidRDefault="00F00E9E" w:rsidP="00F00E9E">
      <w:pPr>
        <w:numPr>
          <w:ilvl w:val="0"/>
          <w:numId w:val="8"/>
        </w:numPr>
      </w:pPr>
      <w:r>
        <w:t>Picture box with FU Logo at the top-left corner.</w:t>
      </w:r>
    </w:p>
    <w:p w14:paraId="0F90BD55" w14:textId="77777777" w:rsidR="00F00E9E" w:rsidRDefault="00F00E9E" w:rsidP="00F00E9E">
      <w:pPr>
        <w:numPr>
          <w:ilvl w:val="0"/>
          <w:numId w:val="8"/>
        </w:numPr>
      </w:pPr>
      <w:r>
        <w:t>“Date Time Checker” text with fore color is “Blue” and Font Name is “Arial” and size is 26.</w:t>
      </w:r>
    </w:p>
    <w:p w14:paraId="3EBC2E56" w14:textId="77777777" w:rsidR="00F00E9E" w:rsidRDefault="00F00E9E" w:rsidP="00F00E9E">
      <w:pPr>
        <w:numPr>
          <w:ilvl w:val="0"/>
          <w:numId w:val="8"/>
        </w:numPr>
      </w:pPr>
      <w:r>
        <w:t>“Day”, ”Month”, ”Year” texts must be left-align.</w:t>
      </w:r>
    </w:p>
    <w:p w14:paraId="544A6585" w14:textId="77777777" w:rsidR="00F00E9E" w:rsidRDefault="00F00E9E" w:rsidP="00F00E9E">
      <w:pPr>
        <w:numPr>
          <w:ilvl w:val="0"/>
          <w:numId w:val="8"/>
        </w:numPr>
      </w:pPr>
      <w:r>
        <w:t xml:space="preserve">Three </w:t>
      </w:r>
      <w:proofErr w:type="gramStart"/>
      <w:r>
        <w:t>textbox</w:t>
      </w:r>
      <w:proofErr w:type="gramEnd"/>
      <w:r>
        <w:t xml:space="preserve"> for inputting day, month, year</w:t>
      </w:r>
    </w:p>
    <w:p w14:paraId="452575B5" w14:textId="77777777" w:rsidR="00F00E9E" w:rsidRDefault="00F00E9E" w:rsidP="00F00E9E">
      <w:pPr>
        <w:numPr>
          <w:ilvl w:val="0"/>
          <w:numId w:val="8"/>
        </w:numPr>
      </w:pPr>
      <w:r>
        <w:t>Two button “Clear”, “Check”.</w:t>
      </w:r>
    </w:p>
    <w:p w14:paraId="49218B27" w14:textId="77777777" w:rsidR="00F00E9E" w:rsidRDefault="00F00E9E" w:rsidP="00F00E9E">
      <w:pPr>
        <w:numPr>
          <w:ilvl w:val="0"/>
          <w:numId w:val="8"/>
        </w:numPr>
      </w:pPr>
      <w:r>
        <w:t>Form without Maximize and Minimize box</w:t>
      </w:r>
    </w:p>
    <w:p w14:paraId="26E42E50" w14:textId="77777777" w:rsidR="00F00E9E" w:rsidRDefault="00F00E9E" w:rsidP="00F00E9E">
      <w:pPr>
        <w:pStyle w:val="Heading2"/>
      </w:pPr>
      <w:bookmarkStart w:id="35" w:name="_Toc264540534"/>
      <w:r>
        <w:t>“Close” function</w:t>
      </w:r>
      <w:bookmarkEnd w:id="35"/>
    </w:p>
    <w:p w14:paraId="1AD1700F" w14:textId="77777777" w:rsidR="00F00E9E" w:rsidRDefault="00F00E9E" w:rsidP="00F00E9E">
      <w:r>
        <w:t>If user click “X” button, red button at the top-right</w:t>
      </w:r>
      <w:r w:rsidR="00487EE2">
        <w:t>, user will be asked by a Message Box:</w:t>
      </w:r>
    </w:p>
    <w:p w14:paraId="6FC49D61" w14:textId="77777777" w:rsidR="007A4EF5" w:rsidRDefault="004E1A5A" w:rsidP="007A4EF5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86A7C9C" wp14:editId="183B3488">
            <wp:extent cx="2520315" cy="16859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67956" w14:textId="77777777" w:rsidR="00487EE2" w:rsidRDefault="007A4EF5" w:rsidP="007A4EF5">
      <w:pPr>
        <w:pStyle w:val="Caption"/>
        <w:jc w:val="center"/>
      </w:pPr>
      <w:r>
        <w:t xml:space="preserve">Figure </w:t>
      </w:r>
      <w:r w:rsidR="00D40C39">
        <w:fldChar w:fldCharType="begin"/>
      </w:r>
      <w:r w:rsidR="00D40C39">
        <w:instrText xml:space="preserve"> SEQ Figure \* ARABIC </w:instrText>
      </w:r>
      <w:r w:rsidR="00D40C39">
        <w:fldChar w:fldCharType="separate"/>
      </w:r>
      <w:r w:rsidR="006E24E2">
        <w:rPr>
          <w:noProof/>
        </w:rPr>
        <w:t>2</w:t>
      </w:r>
      <w:r w:rsidR="00D40C39">
        <w:rPr>
          <w:noProof/>
        </w:rPr>
        <w:fldChar w:fldCharType="end"/>
      </w:r>
      <w:r>
        <w:t xml:space="preserve">: </w:t>
      </w:r>
      <w:proofErr w:type="spellStart"/>
      <w:r>
        <w:t>Confim</w:t>
      </w:r>
      <w:proofErr w:type="spellEnd"/>
      <w:r>
        <w:t xml:space="preserve"> Message Box</w:t>
      </w:r>
    </w:p>
    <w:p w14:paraId="12F9D60D" w14:textId="77777777" w:rsidR="00487EE2" w:rsidRDefault="00487EE2" w:rsidP="00F00E9E">
      <w:r>
        <w:t>If user selects “Yes” option, application will exit.</w:t>
      </w:r>
    </w:p>
    <w:p w14:paraId="1595633A" w14:textId="77777777" w:rsidR="00487EE2" w:rsidRDefault="00487EE2" w:rsidP="00F00E9E">
      <w:r>
        <w:t xml:space="preserve">If user selects “No” option, message box will </w:t>
      </w:r>
      <w:proofErr w:type="gramStart"/>
      <w:r>
        <w:t>close</w:t>
      </w:r>
      <w:proofErr w:type="gramEnd"/>
      <w:r>
        <w:t xml:space="preserve"> and application still exist.</w:t>
      </w:r>
    </w:p>
    <w:p w14:paraId="1F0C6BE2" w14:textId="77777777" w:rsidR="00487EE2" w:rsidRDefault="00487EE2" w:rsidP="00487EE2">
      <w:pPr>
        <w:pStyle w:val="Heading2"/>
      </w:pPr>
      <w:bookmarkStart w:id="36" w:name="_Toc264540535"/>
      <w:r>
        <w:t>“Clear” function</w:t>
      </w:r>
      <w:bookmarkEnd w:id="36"/>
    </w:p>
    <w:p w14:paraId="3A937F57" w14:textId="77777777" w:rsidR="00487EE2" w:rsidRDefault="00487EE2" w:rsidP="00F00E9E">
      <w:r>
        <w:t>If user click “Clear” button, text in 3 textboxes will be clear.</w:t>
      </w:r>
    </w:p>
    <w:p w14:paraId="4788F5F6" w14:textId="77777777" w:rsidR="00487EE2" w:rsidRDefault="00487EE2" w:rsidP="00487EE2">
      <w:pPr>
        <w:pStyle w:val="Heading2"/>
      </w:pPr>
      <w:bookmarkStart w:id="37" w:name="_Toc264540536"/>
      <w:r>
        <w:t xml:space="preserve">Check </w:t>
      </w:r>
      <w:r w:rsidR="00163738">
        <w:t xml:space="preserve">Date Time </w:t>
      </w:r>
      <w:r>
        <w:t>function</w:t>
      </w:r>
      <w:bookmarkEnd w:id="37"/>
    </w:p>
    <w:p w14:paraId="6C50B189" w14:textId="77777777" w:rsidR="00487EE2" w:rsidRDefault="00163738" w:rsidP="00163738">
      <w:pPr>
        <w:numPr>
          <w:ilvl w:val="0"/>
          <w:numId w:val="9"/>
        </w:numPr>
      </w:pPr>
      <w:r>
        <w:t>Algorithm for checking valid date time must be followed flowcharts below:</w:t>
      </w:r>
    </w:p>
    <w:p w14:paraId="6EB7C66F" w14:textId="77777777" w:rsidR="00163738" w:rsidRDefault="004E1A5A" w:rsidP="007A4EF5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25B004D" wp14:editId="0FDE39D5">
            <wp:extent cx="6217242" cy="6225540"/>
            <wp:effectExtent l="0" t="0" r="0" b="0"/>
            <wp:docPr id="86" name="Picture 86" descr="D:\DaysIn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DaysInMont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88" cy="62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47F4C" w14:textId="77777777" w:rsidR="00163738" w:rsidRDefault="00163738" w:rsidP="007A4EF5">
      <w:pPr>
        <w:pStyle w:val="Caption"/>
        <w:jc w:val="center"/>
      </w:pPr>
      <w:r>
        <w:t xml:space="preserve">Figure </w:t>
      </w:r>
      <w:r w:rsidR="00D40C39">
        <w:fldChar w:fldCharType="begin"/>
      </w:r>
      <w:r w:rsidR="00D40C39">
        <w:instrText xml:space="preserve"> SEQ Figure \* ARABIC </w:instrText>
      </w:r>
      <w:r w:rsidR="00D40C39">
        <w:fldChar w:fldCharType="separate"/>
      </w:r>
      <w:r w:rsidR="006E24E2">
        <w:rPr>
          <w:noProof/>
        </w:rPr>
        <w:t>3</w:t>
      </w:r>
      <w:r w:rsidR="00D40C39">
        <w:rPr>
          <w:noProof/>
        </w:rPr>
        <w:fldChar w:fldCharType="end"/>
      </w:r>
      <w:r>
        <w:t>: Check Day in Month</w:t>
      </w:r>
    </w:p>
    <w:p w14:paraId="2DD43A89" w14:textId="77777777" w:rsidR="00163738" w:rsidRDefault="004E1A5A" w:rsidP="007A4EF5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8D9C37F" wp14:editId="652DAC16">
            <wp:extent cx="5709285" cy="4556125"/>
            <wp:effectExtent l="19050" t="0" r="5715" b="0"/>
            <wp:docPr id="87" name="Picture 87" descr="D:\Check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:\CheckD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66EE3" w14:textId="77777777" w:rsidR="00163738" w:rsidRPr="00163738" w:rsidRDefault="00163738" w:rsidP="007A4EF5">
      <w:pPr>
        <w:pStyle w:val="Caption"/>
        <w:jc w:val="center"/>
      </w:pPr>
      <w:r>
        <w:t xml:space="preserve">Figure </w:t>
      </w:r>
      <w:r w:rsidR="00D40C39">
        <w:fldChar w:fldCharType="begin"/>
      </w:r>
      <w:r w:rsidR="00D40C39">
        <w:instrText xml:space="preserve"> SEQ Figure \* ARABIC </w:instrText>
      </w:r>
      <w:r w:rsidR="00D40C39">
        <w:fldChar w:fldCharType="separate"/>
      </w:r>
      <w:r w:rsidR="006E24E2">
        <w:rPr>
          <w:noProof/>
        </w:rPr>
        <w:t>4</w:t>
      </w:r>
      <w:r w:rsidR="00D40C39">
        <w:rPr>
          <w:noProof/>
        </w:rPr>
        <w:fldChar w:fldCharType="end"/>
      </w:r>
      <w:r>
        <w:t>: Check Date</w:t>
      </w:r>
    </w:p>
    <w:p w14:paraId="5A68E17D" w14:textId="77777777" w:rsidR="00F00E9E" w:rsidRDefault="00F00E9E" w:rsidP="00F00E9E">
      <w:pPr>
        <w:ind w:left="0"/>
      </w:pPr>
    </w:p>
    <w:p w14:paraId="049F6F40" w14:textId="77777777" w:rsidR="00F00E9E" w:rsidRDefault="00163738" w:rsidP="00163738">
      <w:pPr>
        <w:numPr>
          <w:ilvl w:val="0"/>
          <w:numId w:val="9"/>
        </w:numPr>
      </w:pPr>
      <w:r>
        <w:t>In “Day” textbox, user must be input integer number in rang 1-31.</w:t>
      </w:r>
    </w:p>
    <w:p w14:paraId="737BA0DF" w14:textId="77777777" w:rsidR="00163738" w:rsidRDefault="00163738" w:rsidP="00163738">
      <w:pPr>
        <w:numPr>
          <w:ilvl w:val="0"/>
          <w:numId w:val="9"/>
        </w:numPr>
      </w:pPr>
      <w:r>
        <w:t>In “</w:t>
      </w:r>
      <w:r w:rsidR="00993B18">
        <w:t>Month</w:t>
      </w:r>
      <w:r>
        <w:t>” textbox, user must be input integer number in rang 1-12.</w:t>
      </w:r>
    </w:p>
    <w:p w14:paraId="68D774CF" w14:textId="77777777" w:rsidR="00163738" w:rsidRDefault="00163738" w:rsidP="00163738">
      <w:pPr>
        <w:numPr>
          <w:ilvl w:val="0"/>
          <w:numId w:val="9"/>
        </w:numPr>
      </w:pPr>
      <w:r>
        <w:t>In “</w:t>
      </w:r>
      <w:r w:rsidR="00D644CF">
        <w:t>Year</w:t>
      </w:r>
      <w:r>
        <w:t>” textbox, user must be input integer number in rang 1000-3000.</w:t>
      </w:r>
    </w:p>
    <w:p w14:paraId="2CA91552" w14:textId="77777777" w:rsidR="00163738" w:rsidRDefault="00993B18" w:rsidP="00163738">
      <w:pPr>
        <w:numPr>
          <w:ilvl w:val="0"/>
          <w:numId w:val="9"/>
        </w:numPr>
      </w:pPr>
      <w:r>
        <w:t>When user click button “Check”</w:t>
      </w:r>
    </w:p>
    <w:p w14:paraId="6DA3C8BF" w14:textId="77777777" w:rsidR="00993B18" w:rsidRDefault="00993B18" w:rsidP="00993B18">
      <w:pPr>
        <w:numPr>
          <w:ilvl w:val="1"/>
          <w:numId w:val="9"/>
        </w:numPr>
      </w:pPr>
      <w:r>
        <w:t>If “Day” data input is not a number , Message Box will be shown:</w:t>
      </w:r>
    </w:p>
    <w:p w14:paraId="3F593F0C" w14:textId="77777777" w:rsidR="00993B18" w:rsidRDefault="004E1A5A" w:rsidP="007A4EF5">
      <w:pPr>
        <w:keepNext/>
        <w:ind w:left="2025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42FB6BD" wp14:editId="558235F8">
            <wp:extent cx="3077210" cy="1693545"/>
            <wp:effectExtent l="19050" t="0" r="8890" b="0"/>
            <wp:docPr id="88" name="Picture 88" descr="D: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:\Erro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48C58" w14:textId="77777777" w:rsidR="00993B18" w:rsidRDefault="00993B18" w:rsidP="007A4EF5">
      <w:pPr>
        <w:pStyle w:val="Caption"/>
        <w:jc w:val="center"/>
      </w:pPr>
      <w:r>
        <w:t xml:space="preserve">Figure </w:t>
      </w:r>
      <w:r w:rsidR="00D40C39">
        <w:fldChar w:fldCharType="begin"/>
      </w:r>
      <w:r w:rsidR="00D40C39">
        <w:instrText xml:space="preserve"> SEQ Figure \* ARABIC </w:instrText>
      </w:r>
      <w:r w:rsidR="00D40C39">
        <w:fldChar w:fldCharType="separate"/>
      </w:r>
      <w:r w:rsidR="006E24E2">
        <w:rPr>
          <w:noProof/>
        </w:rPr>
        <w:t>5</w:t>
      </w:r>
      <w:r w:rsidR="00D40C39">
        <w:rPr>
          <w:noProof/>
        </w:rPr>
        <w:fldChar w:fldCharType="end"/>
      </w:r>
      <w:r>
        <w:t>: Error Message</w:t>
      </w:r>
    </w:p>
    <w:p w14:paraId="3E18F5C5" w14:textId="77777777" w:rsidR="00993B18" w:rsidRDefault="00993B18" w:rsidP="00993B18">
      <w:pPr>
        <w:numPr>
          <w:ilvl w:val="1"/>
          <w:numId w:val="12"/>
        </w:numPr>
      </w:pPr>
      <w:r>
        <w:t xml:space="preserve">If “Day” data input is a number </w:t>
      </w:r>
      <w:r w:rsidR="007A4EF5">
        <w:t>but not in range</w:t>
      </w:r>
      <w:r>
        <w:t>, Message Box will be shown:</w:t>
      </w:r>
    </w:p>
    <w:p w14:paraId="5E994C53" w14:textId="77777777" w:rsidR="007A4EF5" w:rsidRDefault="004E1A5A" w:rsidP="007A4EF5">
      <w:pPr>
        <w:keepNext/>
        <w:ind w:left="2520"/>
        <w:jc w:val="center"/>
      </w:pPr>
      <w:r>
        <w:rPr>
          <w:noProof/>
          <w:lang w:eastAsia="ja-JP"/>
        </w:rPr>
        <w:drawing>
          <wp:inline distT="0" distB="0" distL="0" distR="0" wp14:anchorId="7F5D459B" wp14:editId="38443555">
            <wp:extent cx="2901950" cy="1693545"/>
            <wp:effectExtent l="19050" t="0" r="0" b="0"/>
            <wp:docPr id="89" name="Picture 89" descr="D: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Error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1EA1D" w14:textId="77777777" w:rsidR="007A4EF5" w:rsidRDefault="007A4EF5" w:rsidP="007A4EF5">
      <w:pPr>
        <w:pStyle w:val="Caption"/>
        <w:jc w:val="center"/>
      </w:pPr>
      <w:r>
        <w:t xml:space="preserve">Figure </w:t>
      </w:r>
      <w:r w:rsidR="00D40C39">
        <w:fldChar w:fldCharType="begin"/>
      </w:r>
      <w:r w:rsidR="00D40C39">
        <w:instrText xml:space="preserve"> SEQ Figure \* ARABIC </w:instrText>
      </w:r>
      <w:r w:rsidR="00D40C39">
        <w:fldChar w:fldCharType="separate"/>
      </w:r>
      <w:r w:rsidR="006E24E2">
        <w:rPr>
          <w:noProof/>
        </w:rPr>
        <w:t>6</w:t>
      </w:r>
      <w:r w:rsidR="00D40C39">
        <w:rPr>
          <w:noProof/>
        </w:rPr>
        <w:fldChar w:fldCharType="end"/>
      </w:r>
      <w:r>
        <w:t>: Error Message Out-of-Range</w:t>
      </w:r>
    </w:p>
    <w:p w14:paraId="5C4F2BD5" w14:textId="77777777" w:rsidR="007A4EF5" w:rsidRDefault="007A4EF5" w:rsidP="007A4EF5"/>
    <w:p w14:paraId="6451674A" w14:textId="77777777" w:rsidR="007A4EF5" w:rsidRDefault="007A4EF5" w:rsidP="007A4EF5">
      <w:pPr>
        <w:numPr>
          <w:ilvl w:val="0"/>
          <w:numId w:val="9"/>
        </w:numPr>
      </w:pPr>
      <w:r>
        <w:t>Similar validation for “Month” and “Year” text box.</w:t>
      </w:r>
    </w:p>
    <w:p w14:paraId="21F464B7" w14:textId="77777777" w:rsidR="006E24E2" w:rsidRDefault="006E24E2" w:rsidP="007A4EF5">
      <w:pPr>
        <w:numPr>
          <w:ilvl w:val="0"/>
          <w:numId w:val="9"/>
        </w:numPr>
      </w:pPr>
      <w:r>
        <w:t>If user input correct format of date time, DTC will check whether the data is valid or not:</w:t>
      </w:r>
    </w:p>
    <w:p w14:paraId="37C88A5C" w14:textId="77777777" w:rsidR="006E24E2" w:rsidRDefault="006E24E2" w:rsidP="006E24E2">
      <w:pPr>
        <w:numPr>
          <w:ilvl w:val="1"/>
          <w:numId w:val="9"/>
        </w:numPr>
      </w:pPr>
      <w:r>
        <w:t>If data is valid date time, Message Box will be shown (dd/mm/</w:t>
      </w:r>
      <w:proofErr w:type="spellStart"/>
      <w:r>
        <w:t>yyyy</w:t>
      </w:r>
      <w:proofErr w:type="spellEnd"/>
      <w:r>
        <w:t xml:space="preserve"> is replaced by actual value).</w:t>
      </w:r>
    </w:p>
    <w:p w14:paraId="2370C902" w14:textId="77777777" w:rsidR="006E24E2" w:rsidRDefault="006E24E2" w:rsidP="006E24E2">
      <w:pPr>
        <w:keepNext/>
        <w:ind w:left="2025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BBED89E" wp14:editId="5388FDF6">
            <wp:extent cx="2819794" cy="1638529"/>
            <wp:effectExtent l="19050" t="0" r="0" b="0"/>
            <wp:docPr id="1" name="Picture 0" descr="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268C" w14:textId="77777777" w:rsidR="006E24E2" w:rsidRDefault="006E24E2" w:rsidP="006E24E2">
      <w:pPr>
        <w:pStyle w:val="Caption"/>
        <w:jc w:val="center"/>
      </w:pPr>
      <w:r>
        <w:t xml:space="preserve">Figure </w:t>
      </w:r>
      <w:r w:rsidR="00D40C39">
        <w:fldChar w:fldCharType="begin"/>
      </w:r>
      <w:r w:rsidR="00D40C39">
        <w:instrText xml:space="preserve"> SEQ Figure \* ARABIC </w:instrText>
      </w:r>
      <w:r w:rsidR="00D40C39">
        <w:fldChar w:fldCharType="separate"/>
      </w:r>
      <w:r>
        <w:rPr>
          <w:noProof/>
        </w:rPr>
        <w:t>7</w:t>
      </w:r>
      <w:r w:rsidR="00D40C39">
        <w:rPr>
          <w:noProof/>
        </w:rPr>
        <w:fldChar w:fldCharType="end"/>
      </w:r>
      <w:r>
        <w:t>: Correct Date Time Message Box</w:t>
      </w:r>
    </w:p>
    <w:p w14:paraId="70BF9403" w14:textId="77777777" w:rsidR="006E24E2" w:rsidRDefault="006E24E2" w:rsidP="006E24E2">
      <w:pPr>
        <w:numPr>
          <w:ilvl w:val="1"/>
          <w:numId w:val="9"/>
        </w:numPr>
      </w:pPr>
      <w:r>
        <w:t>If data is invalid date time, Message Box will be shown (dd/mm/</w:t>
      </w:r>
      <w:proofErr w:type="spellStart"/>
      <w:r>
        <w:t>yyyy</w:t>
      </w:r>
      <w:proofErr w:type="spellEnd"/>
      <w:r>
        <w:t xml:space="preserve"> is replaced by actual value).</w:t>
      </w:r>
    </w:p>
    <w:p w14:paraId="009E180D" w14:textId="77777777" w:rsidR="006E24E2" w:rsidRDefault="006E24E2" w:rsidP="006E24E2">
      <w:pPr>
        <w:ind w:left="2025"/>
      </w:pPr>
      <w:r>
        <w:rPr>
          <w:noProof/>
          <w:lang w:eastAsia="ja-JP"/>
        </w:rPr>
        <w:drawing>
          <wp:inline distT="0" distB="0" distL="0" distR="0" wp14:anchorId="4983BB08" wp14:editId="5DAAF4A0">
            <wp:extent cx="3134163" cy="1686160"/>
            <wp:effectExtent l="19050" t="0" r="9087" b="0"/>
            <wp:docPr id="2" name="Picture 1" descr="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5FFF" w14:textId="77777777" w:rsidR="00993B18" w:rsidRDefault="00993B18" w:rsidP="007A4EF5">
      <w:pPr>
        <w:ind w:left="1800"/>
      </w:pPr>
    </w:p>
    <w:p w14:paraId="38289919" w14:textId="77777777" w:rsidR="00993B18" w:rsidRPr="00993B18" w:rsidRDefault="00993B18" w:rsidP="006E24E2"/>
    <w:p w14:paraId="088622C3" w14:textId="77777777" w:rsidR="0074774D" w:rsidRDefault="0074774D">
      <w:pPr>
        <w:pStyle w:val="Heading1"/>
      </w:pPr>
      <w:bookmarkStart w:id="38" w:name="_Toc502027848"/>
      <w:bookmarkStart w:id="39" w:name="_Toc264540537"/>
      <w:r>
        <w:lastRenderedPageBreak/>
        <w:t>REABILITY</w:t>
      </w:r>
      <w:bookmarkEnd w:id="38"/>
      <w:bookmarkEnd w:id="39"/>
    </w:p>
    <w:p w14:paraId="1CF03BAE" w14:textId="77777777" w:rsidR="00CE1D6B" w:rsidRDefault="00CE1D6B" w:rsidP="00CE1D6B">
      <w:pPr>
        <w:numPr>
          <w:ilvl w:val="0"/>
          <w:numId w:val="13"/>
        </w:numPr>
      </w:pPr>
      <w:r>
        <w:t xml:space="preserve">Application </w:t>
      </w:r>
      <w:proofErr w:type="gramStart"/>
      <w:r>
        <w:t>run</w:t>
      </w:r>
      <w:proofErr w:type="gramEnd"/>
      <w:r>
        <w:t xml:space="preserve"> smoothly without any crash failure.</w:t>
      </w:r>
    </w:p>
    <w:p w14:paraId="472E3576" w14:textId="77777777" w:rsidR="004E1A5A" w:rsidRDefault="00CE1D6B" w:rsidP="004E1A5A">
      <w:pPr>
        <w:numPr>
          <w:ilvl w:val="0"/>
          <w:numId w:val="13"/>
        </w:numPr>
      </w:pPr>
      <w:r>
        <w:t>Checking result is compatible with Georgian calendar.</w:t>
      </w:r>
      <w:bookmarkStart w:id="40" w:name="_Toc502027850"/>
    </w:p>
    <w:p w14:paraId="52C5D2FF" w14:textId="77777777" w:rsidR="0074774D" w:rsidRDefault="0074774D" w:rsidP="004E1A5A">
      <w:pPr>
        <w:pStyle w:val="Heading1"/>
        <w:tabs>
          <w:tab w:val="num" w:pos="540"/>
        </w:tabs>
        <w:ind w:hanging="547"/>
      </w:pPr>
      <w:bookmarkStart w:id="41" w:name="_Toc264540538"/>
      <w:r>
        <w:lastRenderedPageBreak/>
        <w:t>PERFOMANCE</w:t>
      </w:r>
      <w:bookmarkEnd w:id="40"/>
      <w:bookmarkEnd w:id="41"/>
    </w:p>
    <w:p w14:paraId="0A3C6665" w14:textId="77777777" w:rsidR="004E1A5A" w:rsidRPr="004E1A5A" w:rsidRDefault="004E1A5A" w:rsidP="004E1A5A">
      <w:pPr>
        <w:numPr>
          <w:ilvl w:val="0"/>
          <w:numId w:val="13"/>
        </w:numPr>
      </w:pPr>
      <w:r>
        <w:t>Checking result must be appeared 1 second after clicking the “Check” button.</w:t>
      </w:r>
    </w:p>
    <w:p w14:paraId="4A30D76E" w14:textId="77777777" w:rsidR="0074774D" w:rsidRDefault="0074774D">
      <w:pPr>
        <w:pStyle w:val="Heading1"/>
      </w:pPr>
      <w:bookmarkStart w:id="42" w:name="_Toc502027856"/>
      <w:bookmarkStart w:id="43" w:name="_Toc264540539"/>
      <w:bookmarkStart w:id="44" w:name="_Toc484831323"/>
      <w:r>
        <w:rPr>
          <w:noProof/>
        </w:rPr>
        <w:lastRenderedPageBreak/>
        <w:t>TECHNOLOGY RULES AND LIMITATIONS</w:t>
      </w:r>
      <w:bookmarkEnd w:id="42"/>
      <w:bookmarkEnd w:id="43"/>
      <w:r>
        <w:rPr>
          <w:noProof/>
        </w:rPr>
        <w:t xml:space="preserve"> </w:t>
      </w:r>
      <w:bookmarkEnd w:id="44"/>
    </w:p>
    <w:p w14:paraId="4EC56D47" w14:textId="77777777" w:rsidR="004E1A5A" w:rsidRDefault="004E1A5A" w:rsidP="004E1A5A">
      <w:pPr>
        <w:pStyle w:val="Heading2"/>
      </w:pPr>
      <w:bookmarkStart w:id="45" w:name="_Toc264540540"/>
      <w:r>
        <w:t>Running Environment</w:t>
      </w:r>
      <w:bookmarkEnd w:id="45"/>
    </w:p>
    <w:p w14:paraId="06FE203A" w14:textId="77777777" w:rsidR="004E1A5A" w:rsidRDefault="004E1A5A" w:rsidP="004E1A5A">
      <w:pPr>
        <w:numPr>
          <w:ilvl w:val="0"/>
          <w:numId w:val="12"/>
        </w:numPr>
      </w:pPr>
      <w:r>
        <w:t>Application run on Windows XP SP2 or higher</w:t>
      </w:r>
    </w:p>
    <w:p w14:paraId="5E2705F8" w14:textId="77777777" w:rsidR="004E1A5A" w:rsidRDefault="004E1A5A" w:rsidP="004E1A5A">
      <w:pPr>
        <w:numPr>
          <w:ilvl w:val="0"/>
          <w:numId w:val="12"/>
        </w:numPr>
      </w:pPr>
      <w:r>
        <w:t>Application can run on .NET Framework 2.0 or higher.</w:t>
      </w:r>
    </w:p>
    <w:p w14:paraId="1A1CDE14" w14:textId="77777777" w:rsidR="004E1A5A" w:rsidRDefault="004E1A5A" w:rsidP="004E1A5A">
      <w:pPr>
        <w:pStyle w:val="Heading2"/>
      </w:pPr>
      <w:bookmarkStart w:id="46" w:name="_Toc264540541"/>
      <w:r>
        <w:t>Development Environment</w:t>
      </w:r>
      <w:bookmarkEnd w:id="46"/>
    </w:p>
    <w:p w14:paraId="608056B7" w14:textId="77777777" w:rsidR="004E1A5A" w:rsidRDefault="004E1A5A" w:rsidP="004E1A5A">
      <w:pPr>
        <w:numPr>
          <w:ilvl w:val="0"/>
          <w:numId w:val="14"/>
        </w:numPr>
      </w:pPr>
      <w:r>
        <w:t>DTC will be developed on VS2005 or VS2008</w:t>
      </w:r>
    </w:p>
    <w:p w14:paraId="368BA630" w14:textId="77777777" w:rsidR="004E1A5A" w:rsidRDefault="004E1A5A" w:rsidP="004E1A5A">
      <w:pPr>
        <w:pStyle w:val="Heading2"/>
      </w:pPr>
      <w:bookmarkStart w:id="47" w:name="_Toc264540542"/>
      <w:r>
        <w:t>Hardware</w:t>
      </w:r>
      <w:bookmarkEnd w:id="47"/>
    </w:p>
    <w:p w14:paraId="26735502" w14:textId="77777777" w:rsidR="004E1A5A" w:rsidRDefault="004E1A5A" w:rsidP="004E1A5A">
      <w:r>
        <w:t>Machine for running DTC application:</w:t>
      </w:r>
    </w:p>
    <w:p w14:paraId="3190F1D6" w14:textId="77777777" w:rsidR="004E1A5A" w:rsidRDefault="004E1A5A" w:rsidP="004E1A5A">
      <w:pPr>
        <w:numPr>
          <w:ilvl w:val="0"/>
          <w:numId w:val="14"/>
        </w:numPr>
      </w:pPr>
      <w:r>
        <w:t xml:space="preserve">CPU: </w:t>
      </w:r>
      <w:proofErr w:type="spellStart"/>
      <w:r>
        <w:t>Pentim</w:t>
      </w:r>
      <w:proofErr w:type="spellEnd"/>
      <w:r>
        <w:t xml:space="preserve"> IV or higher</w:t>
      </w:r>
    </w:p>
    <w:p w14:paraId="209A7CDB" w14:textId="77777777" w:rsidR="004E1A5A" w:rsidRDefault="004E1A5A" w:rsidP="004E1A5A">
      <w:pPr>
        <w:numPr>
          <w:ilvl w:val="0"/>
          <w:numId w:val="14"/>
        </w:numPr>
      </w:pPr>
      <w:r>
        <w:t>RAM: 512 or higher</w:t>
      </w:r>
    </w:p>
    <w:p w14:paraId="61B4966D" w14:textId="77777777" w:rsidR="004E1A5A" w:rsidRPr="004E1A5A" w:rsidRDefault="004E1A5A" w:rsidP="004E1A5A">
      <w:pPr>
        <w:ind w:left="1267"/>
      </w:pPr>
    </w:p>
    <w:p w14:paraId="67FBCEA1" w14:textId="77777777" w:rsidR="004E1A5A" w:rsidRDefault="004E1A5A" w:rsidP="004E1A5A">
      <w:pPr>
        <w:ind w:left="1800"/>
      </w:pPr>
    </w:p>
    <w:p w14:paraId="4232DA11" w14:textId="77777777" w:rsidR="004E1A5A" w:rsidRDefault="004E1A5A" w:rsidP="004E1A5A">
      <w:pPr>
        <w:ind w:left="1800"/>
      </w:pPr>
    </w:p>
    <w:p w14:paraId="33E4A760" w14:textId="77777777" w:rsidR="004E1A5A" w:rsidRDefault="004E1A5A" w:rsidP="004E1A5A"/>
    <w:bookmarkEnd w:id="4"/>
    <w:bookmarkEnd w:id="5"/>
    <w:bookmarkEnd w:id="6"/>
    <w:bookmarkEnd w:id="7"/>
    <w:bookmarkEnd w:id="8"/>
    <w:bookmarkEnd w:id="9"/>
    <w:p w14:paraId="65F5E89C" w14:textId="77777777" w:rsidR="004E1A5A" w:rsidRPr="004E1A5A" w:rsidRDefault="004E1A5A" w:rsidP="004E1A5A"/>
    <w:sectPr w:rsidR="004E1A5A" w:rsidRPr="004E1A5A" w:rsidSect="00AC510F">
      <w:headerReference w:type="default" r:id="rId18"/>
      <w:pgSz w:w="12240" w:h="15840"/>
      <w:pgMar w:top="1152" w:right="1440" w:bottom="1702" w:left="180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34279" w14:textId="77777777" w:rsidR="00C446D2" w:rsidRDefault="00C446D2">
      <w:pPr>
        <w:spacing w:before="0" w:line="240" w:lineRule="auto"/>
      </w:pPr>
      <w:r>
        <w:separator/>
      </w:r>
    </w:p>
  </w:endnote>
  <w:endnote w:type="continuationSeparator" w:id="0">
    <w:p w14:paraId="2E633709" w14:textId="77777777" w:rsidR="00C446D2" w:rsidRDefault="00C446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6B647" w14:textId="77777777" w:rsidR="0074774D" w:rsidRDefault="004127F4">
    <w:pPr>
      <w:pStyle w:val="Footer"/>
    </w:pPr>
    <w:r>
      <w:t>06ae-BM/PM/HDCV/FSOFT v1/1</w:t>
    </w:r>
    <w:r w:rsidR="0074774D">
      <w:tab/>
      <w:t xml:space="preserve">                                                                                            </w:t>
    </w:r>
    <w:r w:rsidR="00AC510F">
      <w:rPr>
        <w:rStyle w:val="PageNumber"/>
      </w:rPr>
      <w:fldChar w:fldCharType="begin"/>
    </w:r>
    <w:r w:rsidR="0074774D">
      <w:rPr>
        <w:rStyle w:val="PageNumber"/>
      </w:rPr>
      <w:instrText xml:space="preserve"> PAGE </w:instrText>
    </w:r>
    <w:r w:rsidR="00AC510F">
      <w:rPr>
        <w:rStyle w:val="PageNumber"/>
      </w:rPr>
      <w:fldChar w:fldCharType="separate"/>
    </w:r>
    <w:r w:rsidR="00D644CF">
      <w:rPr>
        <w:rStyle w:val="PageNumber"/>
        <w:noProof/>
      </w:rPr>
      <w:t>10</w:t>
    </w:r>
    <w:r w:rsidR="00AC510F">
      <w:rPr>
        <w:rStyle w:val="PageNumber"/>
      </w:rPr>
      <w:fldChar w:fldCharType="end"/>
    </w:r>
    <w:r w:rsidR="0074774D">
      <w:rPr>
        <w:rStyle w:val="PageNumber"/>
      </w:rPr>
      <w:t>/</w:t>
    </w:r>
    <w:r w:rsidR="00AC510F">
      <w:rPr>
        <w:rStyle w:val="PageNumber"/>
      </w:rPr>
      <w:fldChar w:fldCharType="begin"/>
    </w:r>
    <w:r w:rsidR="0074774D">
      <w:rPr>
        <w:rStyle w:val="PageNumber"/>
      </w:rPr>
      <w:instrText xml:space="preserve"> NUMPAGES </w:instrText>
    </w:r>
    <w:r w:rsidR="00AC510F">
      <w:rPr>
        <w:rStyle w:val="PageNumber"/>
      </w:rPr>
      <w:fldChar w:fldCharType="separate"/>
    </w:r>
    <w:r w:rsidR="00D644CF">
      <w:rPr>
        <w:rStyle w:val="PageNumber"/>
        <w:noProof/>
      </w:rPr>
      <w:t>15</w:t>
    </w:r>
    <w:r w:rsidR="00AC510F">
      <w:rPr>
        <w:rStyle w:val="PageNumber"/>
      </w:rPr>
      <w:fldChar w:fldCharType="end"/>
    </w:r>
  </w:p>
  <w:p w14:paraId="5C4BA54C" w14:textId="77777777" w:rsidR="0074774D" w:rsidRDefault="00747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BE2E2" w14:textId="77777777" w:rsidR="00C446D2" w:rsidRDefault="00C446D2">
      <w:pPr>
        <w:spacing w:before="0" w:line="240" w:lineRule="auto"/>
      </w:pPr>
      <w:r>
        <w:separator/>
      </w:r>
    </w:p>
  </w:footnote>
  <w:footnote w:type="continuationSeparator" w:id="0">
    <w:p w14:paraId="568A1629" w14:textId="77777777" w:rsidR="00C446D2" w:rsidRDefault="00C446D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D83EA" w14:textId="77777777" w:rsidR="0074774D" w:rsidRDefault="0074774D">
    <w:pPr>
      <w:pStyle w:val="Header"/>
    </w:pPr>
    <w:r>
      <w:t>&lt;Project code&gt; - User Requirement</w:t>
    </w:r>
    <w:r>
      <w:tab/>
    </w:r>
    <w:r>
      <w:tab/>
      <w:t>v&lt;xxx&gt;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1B4F6" w14:textId="77777777" w:rsidR="0074774D" w:rsidRDefault="0074774D">
    <w:pPr>
      <w:pStyle w:val="Header"/>
    </w:pPr>
    <w:r>
      <w:t>&lt;Project code&gt; - User Requirement</w:t>
    </w:r>
    <w:r>
      <w:tab/>
    </w:r>
    <w:r>
      <w:tab/>
      <w:t>v&lt;xxx&gt;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0F53"/>
    <w:multiLevelType w:val="hybridMultilevel"/>
    <w:tmpl w:val="DE04F148"/>
    <w:lvl w:ilvl="0" w:tplc="EFB81B0C">
      <w:start w:val="4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0">
    <w:nsid w:val="04A14286"/>
    <w:multiLevelType w:val="hybridMultilevel"/>
    <w:tmpl w:val="87AA0F5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5316124"/>
    <w:multiLevelType w:val="hybridMultilevel"/>
    <w:tmpl w:val="E31A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.VnTime" w:hint="default"/>
      </w:rPr>
    </w:lvl>
  </w:abstractNum>
  <w:abstractNum w:abstractNumId="5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0F990379"/>
    <w:multiLevelType w:val="hybridMultilevel"/>
    <w:tmpl w:val="B592278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7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 w15:restartNumberingAfterBreak="0">
    <w:nsid w:val="239A7468"/>
    <w:multiLevelType w:val="hybridMultilevel"/>
    <w:tmpl w:val="E668C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EB92E85"/>
    <w:multiLevelType w:val="hybridMultilevel"/>
    <w:tmpl w:val="04E4F03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35C9229F"/>
    <w:multiLevelType w:val="hybridMultilevel"/>
    <w:tmpl w:val="0CBCCDE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 w15:restartNumberingAfterBreak="0">
    <w:nsid w:val="3CD922D9"/>
    <w:multiLevelType w:val="singleLevel"/>
    <w:tmpl w:val="A428330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54CE1E10"/>
    <w:multiLevelType w:val="hybridMultilevel"/>
    <w:tmpl w:val="3AD6AA5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DF116B2"/>
    <w:multiLevelType w:val="multilevel"/>
    <w:tmpl w:val="98F8D2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8954F71"/>
    <w:multiLevelType w:val="hybridMultilevel"/>
    <w:tmpl w:val="C8005EA6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3" w15:restartNumberingAfterBreak="0">
    <w:nsid w:val="7C1920B2"/>
    <w:multiLevelType w:val="singleLevel"/>
    <w:tmpl w:val="60644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C8A1227"/>
    <w:multiLevelType w:val="multilevel"/>
    <w:tmpl w:val="41D0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F454B72"/>
    <w:multiLevelType w:val="hybridMultilevel"/>
    <w:tmpl w:val="0EB6E08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 w16cid:durableId="1350569871">
    <w:abstractNumId w:val="27"/>
  </w:num>
  <w:num w:numId="2" w16cid:durableId="1262301842">
    <w:abstractNumId w:val="33"/>
  </w:num>
  <w:num w:numId="3" w16cid:durableId="1595671765">
    <w:abstractNumId w:val="16"/>
  </w:num>
  <w:num w:numId="4" w16cid:durableId="1398166294">
    <w:abstractNumId w:val="22"/>
  </w:num>
  <w:num w:numId="5" w16cid:durableId="779107199">
    <w:abstractNumId w:val="12"/>
  </w:num>
  <w:num w:numId="6" w16cid:durableId="1765417100">
    <w:abstractNumId w:val="6"/>
  </w:num>
  <w:num w:numId="7" w16cid:durableId="461072687">
    <w:abstractNumId w:val="35"/>
  </w:num>
  <w:num w:numId="8" w16cid:durableId="181558428">
    <w:abstractNumId w:val="2"/>
  </w:num>
  <w:num w:numId="9" w16cid:durableId="1196040514">
    <w:abstractNumId w:val="14"/>
  </w:num>
  <w:num w:numId="10" w16cid:durableId="230507727">
    <w:abstractNumId w:val="32"/>
  </w:num>
  <w:num w:numId="11" w16cid:durableId="2051028501">
    <w:abstractNumId w:val="1"/>
  </w:num>
  <w:num w:numId="12" w16cid:durableId="567230350">
    <w:abstractNumId w:val="10"/>
  </w:num>
  <w:num w:numId="13" w16cid:durableId="1287279441">
    <w:abstractNumId w:val="13"/>
  </w:num>
  <w:num w:numId="14" w16cid:durableId="48309333">
    <w:abstractNumId w:val="21"/>
  </w:num>
  <w:num w:numId="15" w16cid:durableId="492911487">
    <w:abstractNumId w:val="0"/>
  </w:num>
  <w:num w:numId="16" w16cid:durableId="1232618221">
    <w:abstractNumId w:val="27"/>
  </w:num>
  <w:num w:numId="17" w16cid:durableId="20255934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E6A"/>
    <w:rsid w:val="00163738"/>
    <w:rsid w:val="00192671"/>
    <w:rsid w:val="00221E18"/>
    <w:rsid w:val="003E5D21"/>
    <w:rsid w:val="003E6FBE"/>
    <w:rsid w:val="004127F4"/>
    <w:rsid w:val="00487EE2"/>
    <w:rsid w:val="004E1A5A"/>
    <w:rsid w:val="00534156"/>
    <w:rsid w:val="00695E6A"/>
    <w:rsid w:val="006E24E2"/>
    <w:rsid w:val="0074774D"/>
    <w:rsid w:val="007A4EF5"/>
    <w:rsid w:val="00837EA6"/>
    <w:rsid w:val="00845408"/>
    <w:rsid w:val="00887458"/>
    <w:rsid w:val="00957A71"/>
    <w:rsid w:val="00993B18"/>
    <w:rsid w:val="00AC510F"/>
    <w:rsid w:val="00AF7634"/>
    <w:rsid w:val="00B5489D"/>
    <w:rsid w:val="00BC2685"/>
    <w:rsid w:val="00BC41F1"/>
    <w:rsid w:val="00C446D2"/>
    <w:rsid w:val="00CE1D6B"/>
    <w:rsid w:val="00D40C39"/>
    <w:rsid w:val="00D644CF"/>
    <w:rsid w:val="00E9751F"/>
    <w:rsid w:val="00F00E9E"/>
    <w:rsid w:val="00F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048E18E3"/>
  <w15:docId w15:val="{5E6BE0F2-5441-452E-9AF2-2D29C8BE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0F"/>
    <w:pPr>
      <w:spacing w:before="120" w:line="360" w:lineRule="auto"/>
      <w:ind w:left="547"/>
    </w:pPr>
    <w:rPr>
      <w:rFonts w:ascii="Tahoma" w:hAnsi="Tahoma" w:cs="Tahoma"/>
    </w:rPr>
  </w:style>
  <w:style w:type="paragraph" w:styleId="Heading1">
    <w:name w:val="heading 1"/>
    <w:basedOn w:val="Normal"/>
    <w:next w:val="Normal"/>
    <w:autoRedefine/>
    <w:qFormat/>
    <w:rsid w:val="00AC510F"/>
    <w:pPr>
      <w:keepNext/>
      <w:pageBreakBefore/>
      <w:numPr>
        <w:numId w:val="1"/>
      </w:numPr>
      <w:spacing w:before="360" w:after="240" w:line="240" w:lineRule="auto"/>
      <w:jc w:val="both"/>
      <w:outlineLvl w:val="0"/>
    </w:pPr>
    <w:rPr>
      <w:rFonts w:ascii="Verdana" w:hAnsi="Verdana" w:cs="Verdana"/>
      <w:b/>
      <w:bCs/>
      <w:caps/>
      <w:color w:val="80000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/>
    <w:qFormat/>
    <w:rsid w:val="00AC510F"/>
    <w:pPr>
      <w:keepNext/>
      <w:numPr>
        <w:ilvl w:val="1"/>
        <w:numId w:val="1"/>
      </w:numPr>
      <w:tabs>
        <w:tab w:val="num" w:pos="540"/>
      </w:tabs>
      <w:spacing w:before="480" w:after="240" w:line="240" w:lineRule="auto"/>
      <w:ind w:left="540" w:hanging="540"/>
      <w:jc w:val="both"/>
      <w:outlineLvl w:val="1"/>
    </w:pPr>
    <w:rPr>
      <w:b/>
      <w:bCs/>
      <w:i/>
      <w:iCs/>
      <w:color w:val="003400"/>
    </w:rPr>
  </w:style>
  <w:style w:type="paragraph" w:styleId="Heading3">
    <w:name w:val="heading 3"/>
    <w:basedOn w:val="Normal"/>
    <w:next w:val="Normal"/>
    <w:qFormat/>
    <w:rsid w:val="00AC510F"/>
    <w:pPr>
      <w:keepNext/>
      <w:numPr>
        <w:ilvl w:val="2"/>
        <w:numId w:val="1"/>
      </w:numPr>
      <w:spacing w:before="180" w:after="60"/>
      <w:jc w:val="both"/>
      <w:outlineLvl w:val="2"/>
    </w:pPr>
    <w:rPr>
      <w:rFonts w:ascii=".VnArial" w:hAnsi=".VnArial" w:cs=".Vn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rsid w:val="00AC510F"/>
    <w:pPr>
      <w:keepNext/>
      <w:numPr>
        <w:ilvl w:val="3"/>
        <w:numId w:val="1"/>
      </w:numPr>
      <w:spacing w:before="240" w:after="60"/>
      <w:ind w:left="360" w:hanging="36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C510F"/>
    <w:pPr>
      <w:numPr>
        <w:ilvl w:val="4"/>
        <w:numId w:val="1"/>
      </w:numPr>
      <w:spacing w:before="240" w:after="60"/>
      <w:jc w:val="both"/>
      <w:outlineLvl w:val="4"/>
    </w:pPr>
    <w:rPr>
      <w:rFonts w:ascii=".VnArial" w:hAnsi=".VnArial" w:cs=".VnArial"/>
    </w:rPr>
  </w:style>
  <w:style w:type="paragraph" w:styleId="Heading6">
    <w:name w:val="heading 6"/>
    <w:basedOn w:val="Normal"/>
    <w:next w:val="Normal"/>
    <w:qFormat/>
    <w:rsid w:val="00AC510F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hAnsi="Helvetica" w:cs="Helvetica"/>
      <w:i/>
      <w:iCs/>
      <w:color w:val="000000"/>
    </w:rPr>
  </w:style>
  <w:style w:type="paragraph" w:styleId="Heading7">
    <w:name w:val="heading 7"/>
    <w:basedOn w:val="Normal"/>
    <w:next w:val="Normal"/>
    <w:qFormat/>
    <w:rsid w:val="00AC510F"/>
    <w:pPr>
      <w:tabs>
        <w:tab w:val="left" w:pos="702"/>
        <w:tab w:val="left" w:pos="1080"/>
      </w:tabs>
      <w:spacing w:before="240" w:after="60" w:line="288" w:lineRule="auto"/>
      <w:ind w:left="0"/>
      <w:jc w:val="both"/>
      <w:outlineLvl w:val="6"/>
    </w:pPr>
    <w:rPr>
      <w:rFonts w:ascii="Helvetica" w:hAnsi="Helvetica" w:cs="Helvetica"/>
      <w:color w:val="000000"/>
    </w:rPr>
  </w:style>
  <w:style w:type="paragraph" w:styleId="Heading8">
    <w:name w:val="heading 8"/>
    <w:basedOn w:val="Normal"/>
    <w:next w:val="Normal"/>
    <w:qFormat/>
    <w:rsid w:val="00AC510F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hAnsi="Helvetica" w:cs="Helvetica"/>
      <w:i/>
      <w:iCs/>
      <w:color w:val="000000"/>
    </w:rPr>
  </w:style>
  <w:style w:type="paragraph" w:styleId="Heading9">
    <w:name w:val="heading 9"/>
    <w:basedOn w:val="Normal"/>
    <w:next w:val="Normal"/>
    <w:qFormat/>
    <w:rsid w:val="00AC510F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hAnsi="Helvetica" w:cs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AC510F"/>
    <w:pPr>
      <w:tabs>
        <w:tab w:val="left" w:pos="540"/>
        <w:tab w:val="right" w:leader="dot" w:pos="8659"/>
      </w:tabs>
      <w:spacing w:before="360" w:after="120"/>
      <w:ind w:left="540" w:hanging="540"/>
    </w:pPr>
    <w:rPr>
      <w:b/>
      <w:bCs/>
      <w:caps/>
      <w:noProof/>
    </w:rPr>
  </w:style>
  <w:style w:type="paragraph" w:styleId="NormalIndent">
    <w:name w:val="Normal Indent"/>
    <w:basedOn w:val="Normal"/>
    <w:rsid w:val="00AC510F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C510F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AC510F"/>
    <w:pPr>
      <w:numPr>
        <w:ilvl w:val="0"/>
        <w:numId w:val="0"/>
      </w:numPr>
      <w:ind w:left="720"/>
    </w:pPr>
    <w:rPr>
      <w:rFonts w:ascii=".VnTime" w:hAnsi=".VnTime" w:cs=".VnTime"/>
      <w:i/>
      <w:iCs/>
    </w:rPr>
  </w:style>
  <w:style w:type="paragraph" w:customStyle="1" w:styleId="Vidu">
    <w:name w:val="Vidu"/>
    <w:basedOn w:val="Normal"/>
    <w:rsid w:val="00AC510F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AC510F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AC510F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AC510F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AC510F"/>
    <w:pPr>
      <w:tabs>
        <w:tab w:val="clear" w:pos="4320"/>
        <w:tab w:val="num" w:pos="795"/>
      </w:tabs>
      <w:spacing w:before="0"/>
      <w:ind w:left="795" w:hanging="360"/>
    </w:pPr>
    <w:rPr>
      <w:rFonts w:ascii="Arial" w:hAnsi="Arial" w:cs="Arial"/>
    </w:rPr>
  </w:style>
  <w:style w:type="paragraph" w:styleId="Header">
    <w:name w:val="header"/>
    <w:basedOn w:val="Normal"/>
    <w:autoRedefine/>
    <w:rsid w:val="00AC510F"/>
    <w:pPr>
      <w:pBdr>
        <w:bottom w:val="single" w:sz="4" w:space="1" w:color="auto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paragraph" w:styleId="TOC2">
    <w:name w:val="toc 2"/>
    <w:basedOn w:val="Normal"/>
    <w:next w:val="Normal"/>
    <w:autoRedefine/>
    <w:uiPriority w:val="39"/>
    <w:rsid w:val="00AC510F"/>
    <w:pPr>
      <w:tabs>
        <w:tab w:val="left" w:pos="880"/>
        <w:tab w:val="right" w:leader="dot" w:pos="8659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semiHidden/>
    <w:rsid w:val="00AC510F"/>
    <w:pPr>
      <w:spacing w:before="0"/>
      <w:ind w:left="44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AC510F"/>
    <w:pPr>
      <w:spacing w:before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C510F"/>
    <w:pPr>
      <w:spacing w:before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C510F"/>
    <w:pPr>
      <w:spacing w:before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C510F"/>
    <w:pPr>
      <w:spacing w:before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C510F"/>
    <w:pPr>
      <w:spacing w:before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C510F"/>
    <w:pPr>
      <w:spacing w:before="0"/>
      <w:ind w:left="1760"/>
    </w:pPr>
    <w:rPr>
      <w:sz w:val="18"/>
      <w:szCs w:val="18"/>
    </w:rPr>
  </w:style>
  <w:style w:type="paragraph" w:styleId="Title">
    <w:name w:val="Title"/>
    <w:basedOn w:val="Normal"/>
    <w:qFormat/>
    <w:rsid w:val="00AC510F"/>
    <w:pPr>
      <w:spacing w:before="240"/>
    </w:pPr>
    <w:rPr>
      <w:rFonts w:ascii=".VnArialH" w:hAnsi=".VnArialH" w:cs=".VnArialH"/>
      <w:b/>
      <w:bCs/>
    </w:rPr>
  </w:style>
  <w:style w:type="paragraph" w:customStyle="1" w:styleId="NormalTB">
    <w:name w:val="NormalTB"/>
    <w:rsid w:val="00AC510F"/>
    <w:pPr>
      <w:jc w:val="center"/>
    </w:pPr>
    <w:rPr>
      <w:rFonts w:ascii=".VnTime" w:hAnsi=".VnTime" w:cs=".VnTime"/>
      <w:lang w:val="en-GB"/>
    </w:rPr>
  </w:style>
  <w:style w:type="paragraph" w:styleId="Footer">
    <w:name w:val="footer"/>
    <w:basedOn w:val="Normal"/>
    <w:autoRedefine/>
    <w:rsid w:val="00AC510F"/>
    <w:pPr>
      <w:pBdr>
        <w:top w:val="single" w:sz="4" w:space="1" w:color="auto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paragraph" w:customStyle="1" w:styleId="NormalH">
    <w:name w:val="NormalH"/>
    <w:basedOn w:val="Normal"/>
    <w:autoRedefine/>
    <w:rsid w:val="00AC510F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left="0"/>
    </w:pPr>
    <w:rPr>
      <w:rFonts w:ascii="Verdana" w:hAnsi="Verdana" w:cs="Verdana"/>
      <w:b/>
      <w:bCs/>
      <w:caps/>
      <w:color w:val="003400"/>
      <w:sz w:val="24"/>
      <w:szCs w:val="24"/>
    </w:rPr>
  </w:style>
  <w:style w:type="character" w:styleId="PageNumber">
    <w:name w:val="page number"/>
    <w:basedOn w:val="DefaultParagraphFont"/>
    <w:rsid w:val="00AC510F"/>
  </w:style>
  <w:style w:type="paragraph" w:customStyle="1" w:styleId="Bang">
    <w:name w:val="Bang"/>
    <w:basedOn w:val="Normal"/>
    <w:autoRedefine/>
    <w:rsid w:val="00AC510F"/>
    <w:pPr>
      <w:spacing w:before="60" w:after="60"/>
      <w:ind w:left="0"/>
    </w:pPr>
    <w:rPr>
      <w:sz w:val="18"/>
      <w:szCs w:val="18"/>
    </w:rPr>
  </w:style>
  <w:style w:type="paragraph" w:customStyle="1" w:styleId="Heading30">
    <w:name w:val="Heading3"/>
    <w:basedOn w:val="NormalIndent"/>
    <w:rsid w:val="00AC510F"/>
    <w:pPr>
      <w:tabs>
        <w:tab w:val="num" w:pos="1440"/>
      </w:tabs>
      <w:ind w:left="1440" w:hanging="720"/>
    </w:pPr>
    <w:rPr>
      <w:rFonts w:ascii=".VnArial" w:hAnsi=".VnArial" w:cs=".VnArial"/>
    </w:rPr>
  </w:style>
  <w:style w:type="paragraph" w:styleId="BodyTextIndent3">
    <w:name w:val="Body Text Indent 3"/>
    <w:basedOn w:val="Normal"/>
    <w:rsid w:val="00AC510F"/>
    <w:pPr>
      <w:ind w:left="540"/>
      <w:jc w:val="both"/>
    </w:pPr>
    <w:rPr>
      <w:lang w:val="en-AU"/>
    </w:rPr>
  </w:style>
  <w:style w:type="character" w:styleId="Hyperlink">
    <w:name w:val="Hyperlink"/>
    <w:basedOn w:val="DefaultParagraphFont"/>
    <w:uiPriority w:val="99"/>
    <w:rsid w:val="00AC510F"/>
    <w:rPr>
      <w:color w:val="0000FF"/>
      <w:u w:val="single"/>
    </w:rPr>
  </w:style>
  <w:style w:type="paragraph" w:customStyle="1" w:styleId="NormalCaption">
    <w:name w:val="NormalCaption"/>
    <w:basedOn w:val="Normal"/>
    <w:autoRedefine/>
    <w:rsid w:val="00AC510F"/>
    <w:pPr>
      <w:widowControl w:val="0"/>
      <w:spacing w:after="120"/>
      <w:ind w:left="0"/>
    </w:pPr>
    <w:rPr>
      <w:b/>
      <w:bCs/>
    </w:rPr>
  </w:style>
  <w:style w:type="paragraph" w:customStyle="1" w:styleId="HeadingBig">
    <w:name w:val="Heading Big"/>
    <w:basedOn w:val="NormalTB"/>
    <w:autoRedefine/>
    <w:rsid w:val="00AC510F"/>
    <w:pPr>
      <w:widowControl w:val="0"/>
      <w:spacing w:before="120"/>
    </w:pPr>
    <w:rPr>
      <w:rFonts w:ascii="Swis721 BlkEx BT" w:hAnsi="Swis721 BlkEx BT" w:cs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AC510F"/>
    <w:pPr>
      <w:widowControl w:val="0"/>
      <w:spacing w:before="60" w:after="60"/>
      <w:ind w:left="0"/>
    </w:pPr>
    <w:rPr>
      <w:color w:val="6E2500"/>
    </w:rPr>
  </w:style>
  <w:style w:type="paragraph" w:styleId="BodyTextIndent">
    <w:name w:val="Body Text Indent"/>
    <w:basedOn w:val="Normal"/>
    <w:rsid w:val="00AC510F"/>
  </w:style>
  <w:style w:type="paragraph" w:styleId="BalloonText">
    <w:name w:val="Balloon Text"/>
    <w:basedOn w:val="Normal"/>
    <w:semiHidden/>
    <w:rsid w:val="00AC510F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00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soft\Fsoft-Document\Fsoft\Software\Template\Template_User%20requirement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FE485-56B5-4C29-BF1C-B71378B8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Template_User requirement document.dot</Template>
  <TotalTime>220</TotalTime>
  <Pages>15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Template_User requirement document</vt:lpstr>
    </vt:vector>
  </TitlesOfParts>
  <Manager>Nguyen Thanh Nam</Manager>
  <Company>FPTSoft</Company>
  <LinksUpToDate>false</LinksUpToDate>
  <CharactersWithSpaces>5529</CharactersWithSpaces>
  <SharedDoc>false</SharedDoc>
  <HLinks>
    <vt:vector size="120" baseType="variant"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_Toc521203216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_Toc521203215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_Toc521203214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_Toc521203213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_Toc521203212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_Toc521203211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_Toc521203210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_Toc521203209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_Toc521203208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_Toc521203207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_Toc521203206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_Toc521203205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_Toc521203204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_Toc521203203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_Toc521203202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_Toc521203201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_Toc521203200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_Toc521203199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_Toc521203198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_Toc521203197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Template_User requirement document</dc:title>
  <dc:subject>1/1</dc:subject>
  <dc:creator>LamPhuong</dc:creator>
  <dc:description>CMM-4 Project</dc:description>
  <cp:lastModifiedBy>Thuy Duong Luong Ngoc</cp:lastModifiedBy>
  <cp:revision>9</cp:revision>
  <cp:lastPrinted>2005-09-26T11:27:00Z</cp:lastPrinted>
  <dcterms:created xsi:type="dcterms:W3CDTF">2010-06-17T02:07:00Z</dcterms:created>
  <dcterms:modified xsi:type="dcterms:W3CDTF">2024-06-12T04:54:00Z</dcterms:modified>
  <cp:category>Template</cp:category>
</cp:coreProperties>
</file>